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604" w:rsidRPr="00052DF5" w:rsidRDefault="00B05604" w:rsidP="001F516B">
      <w:pPr>
        <w:shd w:val="clear" w:color="auto" w:fill="FFFFFF"/>
        <w:ind w:right="29"/>
        <w:jc w:val="center"/>
        <w:rPr>
          <w:b/>
          <w:bCs/>
          <w:color w:val="000000"/>
          <w:spacing w:val="4"/>
          <w:sz w:val="28"/>
          <w:szCs w:val="28"/>
          <w:lang w:val="en-US"/>
        </w:rPr>
      </w:pPr>
      <w:r w:rsidRPr="00D25051">
        <w:rPr>
          <w:b/>
          <w:bCs/>
          <w:color w:val="000000"/>
          <w:spacing w:val="4"/>
          <w:sz w:val="28"/>
          <w:szCs w:val="28"/>
          <w:lang w:val="uk-UA"/>
        </w:rPr>
        <w:t xml:space="preserve">ДОГОВІР № </w:t>
      </w:r>
      <w:r>
        <w:rPr>
          <w:b/>
          <w:bCs/>
          <w:color w:val="000000"/>
          <w:spacing w:val="4"/>
          <w:sz w:val="28"/>
          <w:szCs w:val="28"/>
          <w:lang w:val="en-US"/>
        </w:rPr>
        <w:t>170517</w:t>
      </w:r>
    </w:p>
    <w:p w:rsidR="00B05604" w:rsidRPr="00AD3F0B" w:rsidRDefault="00B05604" w:rsidP="001F516B">
      <w:pPr>
        <w:shd w:val="clear" w:color="auto" w:fill="FFFFFF"/>
        <w:ind w:right="29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 xml:space="preserve"> </w:t>
      </w:r>
      <w:r w:rsidRPr="00D25051">
        <w:rPr>
          <w:b/>
          <w:bCs/>
          <w:lang w:val="uk-UA"/>
        </w:rPr>
        <w:t xml:space="preserve">про </w:t>
      </w:r>
      <w:r>
        <w:rPr>
          <w:b/>
          <w:bCs/>
          <w:lang w:val="uk-UA"/>
        </w:rPr>
        <w:t>надання послуг</w:t>
      </w:r>
    </w:p>
    <w:tbl>
      <w:tblPr>
        <w:tblW w:w="0" w:type="auto"/>
        <w:tblInd w:w="-106" w:type="dxa"/>
        <w:tblLook w:val="01E0"/>
      </w:tblPr>
      <w:tblGrid>
        <w:gridCol w:w="4785"/>
        <w:gridCol w:w="4786"/>
      </w:tblGrid>
      <w:tr w:rsidR="00B05604" w:rsidRPr="00581420">
        <w:tc>
          <w:tcPr>
            <w:tcW w:w="4785" w:type="dxa"/>
          </w:tcPr>
          <w:p w:rsidR="00B05604" w:rsidRPr="00581420" w:rsidRDefault="00B05604" w:rsidP="00F121B4">
            <w:pPr>
              <w:tabs>
                <w:tab w:val="left" w:pos="7229"/>
                <w:tab w:val="left" w:pos="8028"/>
              </w:tabs>
              <w:spacing w:before="266"/>
              <w:rPr>
                <w:b/>
                <w:bCs/>
                <w:color w:val="000000"/>
                <w:spacing w:val="-9"/>
                <w:lang w:val="uk-UA"/>
              </w:rPr>
            </w:pPr>
            <w:r w:rsidRPr="00581420">
              <w:rPr>
                <w:b/>
                <w:bCs/>
                <w:color w:val="000000"/>
                <w:spacing w:val="-9"/>
                <w:lang w:val="uk-UA"/>
              </w:rPr>
              <w:t>м. Київ</w:t>
            </w:r>
          </w:p>
        </w:tc>
        <w:tc>
          <w:tcPr>
            <w:tcW w:w="4786" w:type="dxa"/>
          </w:tcPr>
          <w:p w:rsidR="00B05604" w:rsidRPr="00581420" w:rsidRDefault="00B05604" w:rsidP="00300FC7">
            <w:pPr>
              <w:tabs>
                <w:tab w:val="left" w:pos="7229"/>
                <w:tab w:val="left" w:pos="8028"/>
              </w:tabs>
              <w:spacing w:before="266"/>
              <w:jc w:val="right"/>
              <w:rPr>
                <w:b/>
                <w:bCs/>
                <w:color w:val="000000"/>
                <w:spacing w:val="-9"/>
                <w:lang w:val="uk-UA"/>
              </w:rPr>
            </w:pPr>
            <w:r>
              <w:rPr>
                <w:b/>
                <w:bCs/>
                <w:color w:val="000000"/>
                <w:spacing w:val="-9"/>
                <w:lang w:val="uk-UA"/>
              </w:rPr>
              <w:t>«</w:t>
            </w:r>
            <w:r>
              <w:rPr>
                <w:b/>
                <w:bCs/>
                <w:color w:val="000000"/>
                <w:spacing w:val="-9"/>
                <w:lang w:val="en-US"/>
              </w:rPr>
              <w:t>17</w:t>
            </w:r>
            <w:r>
              <w:rPr>
                <w:b/>
                <w:bCs/>
                <w:color w:val="000000"/>
                <w:spacing w:val="-9"/>
                <w:lang w:val="uk-UA"/>
              </w:rPr>
              <w:t>»  травня  2017</w:t>
            </w:r>
            <w:r w:rsidRPr="00581420">
              <w:rPr>
                <w:b/>
                <w:bCs/>
                <w:color w:val="000000"/>
                <w:spacing w:val="-9"/>
                <w:lang w:val="uk-UA"/>
              </w:rPr>
              <w:t>р.</w:t>
            </w:r>
          </w:p>
        </w:tc>
      </w:tr>
    </w:tbl>
    <w:p w:rsidR="00B05604" w:rsidRDefault="00B05604" w:rsidP="00867AD4">
      <w:pPr>
        <w:jc w:val="both"/>
        <w:rPr>
          <w:lang w:val="uk-UA"/>
        </w:rPr>
      </w:pPr>
    </w:p>
    <w:p w:rsidR="00B05604" w:rsidRPr="00BD5B8B" w:rsidRDefault="00B05604" w:rsidP="00103CEB">
      <w:pPr>
        <w:ind w:firstLine="708"/>
        <w:jc w:val="both"/>
        <w:rPr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Київська міська клінічна лікарня №10</w:t>
      </w:r>
      <w:r w:rsidRPr="00BD5B8B">
        <w:rPr>
          <w:sz w:val="22"/>
          <w:szCs w:val="22"/>
          <w:lang w:val="uk-UA"/>
        </w:rPr>
        <w:t xml:space="preserve">, в особі головного лікаря Добуша Д.Є., що діє на підставі Статуту (далі - Замовник), з однієї сторони, і </w:t>
      </w:r>
      <w:r w:rsidRPr="00BD5B8B">
        <w:rPr>
          <w:b/>
          <w:bCs/>
          <w:sz w:val="22"/>
          <w:szCs w:val="22"/>
          <w:lang w:val="uk-UA"/>
        </w:rPr>
        <w:t>Товариство з обмеженою відповідальністю «Майстерня комплексних рішень»</w:t>
      </w:r>
      <w:r w:rsidRPr="00BD5B8B">
        <w:rPr>
          <w:sz w:val="22"/>
          <w:szCs w:val="22"/>
          <w:lang w:val="uk-UA"/>
        </w:rPr>
        <w:t xml:space="preserve"> , в особі директора Шпак О.В., що діє на підставі  Статуту  (далі - Виконавець), з іншої сторони, разом - Сторони, уклали цей договір про таке (далі - Договір): </w:t>
      </w:r>
    </w:p>
    <w:p w:rsidR="00B05604" w:rsidRPr="00BD5B8B" w:rsidRDefault="00B05604" w:rsidP="00103CEB">
      <w:pPr>
        <w:rPr>
          <w:sz w:val="22"/>
          <w:szCs w:val="22"/>
          <w:lang w:val="uk-UA"/>
        </w:rPr>
      </w:pPr>
    </w:p>
    <w:p w:rsidR="00B05604" w:rsidRPr="00BD5B8B" w:rsidRDefault="00B05604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1. ПРЕДМЕТ ДОГОВОРУ</w:t>
      </w:r>
    </w:p>
    <w:p w:rsidR="00B05604" w:rsidRPr="00BD5B8B" w:rsidRDefault="00B05604" w:rsidP="00C6055B">
      <w:pPr>
        <w:widowControl w:val="0"/>
        <w:autoSpaceDE w:val="0"/>
        <w:ind w:firstLine="54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1.1.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зобов’язується провести роботи (надати послуги) по заправці картридж</w:t>
      </w:r>
      <w:r>
        <w:rPr>
          <w:sz w:val="22"/>
          <w:szCs w:val="22"/>
          <w:lang w:val="uk-UA"/>
        </w:rPr>
        <w:t>ів</w:t>
      </w:r>
      <w:r w:rsidRPr="00BD5B8B">
        <w:rPr>
          <w:sz w:val="22"/>
          <w:szCs w:val="22"/>
          <w:lang w:val="uk-UA"/>
        </w:rPr>
        <w:t xml:space="preserve"> для принтерів, багатофункційних пристроїв та копіювальних машин, </w:t>
      </w:r>
      <w:r>
        <w:rPr>
          <w:sz w:val="22"/>
          <w:szCs w:val="22"/>
          <w:lang w:val="uk-UA"/>
        </w:rPr>
        <w:t xml:space="preserve">ремонту МФУ, т/о принтеру, </w:t>
      </w:r>
      <w:r w:rsidRPr="00BD5B8B">
        <w:rPr>
          <w:sz w:val="22"/>
          <w:szCs w:val="22"/>
          <w:lang w:val="uk-UA"/>
        </w:rPr>
        <w:t>а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b/>
          <w:bCs/>
          <w:sz w:val="22"/>
          <w:szCs w:val="22"/>
          <w:lang w:val="uk-UA"/>
        </w:rPr>
        <w:t>Замовник</w:t>
      </w:r>
      <w:r w:rsidRPr="00BD5B8B">
        <w:rPr>
          <w:sz w:val="22"/>
          <w:szCs w:val="22"/>
          <w:lang w:val="uk-UA"/>
        </w:rPr>
        <w:t xml:space="preserve"> прийняти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>та оплатити</w:t>
      </w:r>
      <w:r w:rsidRPr="00BD5B8B">
        <w:rPr>
          <w:b/>
          <w:bCs/>
          <w:i/>
          <w:iCs/>
          <w:sz w:val="22"/>
          <w:szCs w:val="22"/>
          <w:lang w:val="uk-UA"/>
        </w:rPr>
        <w:t xml:space="preserve"> </w:t>
      </w:r>
      <w:r w:rsidRPr="00BD5B8B">
        <w:rPr>
          <w:sz w:val="22"/>
          <w:szCs w:val="22"/>
          <w:lang w:val="uk-UA"/>
        </w:rPr>
        <w:t xml:space="preserve"> надані послуги, які зазначені у </w:t>
      </w:r>
      <w:r>
        <w:rPr>
          <w:sz w:val="22"/>
          <w:szCs w:val="22"/>
          <w:lang w:val="uk-UA"/>
        </w:rPr>
        <w:t>Калькуляції</w:t>
      </w:r>
      <w:r w:rsidRPr="00BD5B8B">
        <w:rPr>
          <w:sz w:val="22"/>
          <w:szCs w:val="22"/>
          <w:lang w:val="uk-UA"/>
        </w:rPr>
        <w:t xml:space="preserve"> (Додаток №1), рахунках-фактурах та актах здачі-прийняття робіт (надання послуг), що є невід’ємною частиною Договору. 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</w:t>
      </w:r>
    </w:p>
    <w:p w:rsidR="00B05604" w:rsidRPr="00BD5B8B" w:rsidRDefault="00B05604" w:rsidP="00852B6C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sz w:val="22"/>
          <w:szCs w:val="22"/>
          <w:lang w:val="uk-UA"/>
        </w:rPr>
        <w:t> </w:t>
      </w:r>
      <w:r w:rsidRPr="00BD5B8B">
        <w:rPr>
          <w:b/>
          <w:bCs/>
          <w:sz w:val="22"/>
          <w:szCs w:val="22"/>
        </w:rPr>
        <w:t>2. УМОВИ ПРОВЕДЕННЯ РОБІТ, НАДАННЯ ПОСЛУГ</w:t>
      </w:r>
    </w:p>
    <w:p w:rsidR="00B05604" w:rsidRPr="00BD5B8B" w:rsidRDefault="00B05604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2.1. Обсяг проведення робіт, надання послуг </w:t>
      </w:r>
      <w:r w:rsidRPr="00BD5B8B">
        <w:rPr>
          <w:b/>
          <w:bCs/>
          <w:sz w:val="22"/>
          <w:szCs w:val="22"/>
        </w:rPr>
        <w:t>Виконавцем</w:t>
      </w:r>
      <w:r w:rsidRPr="00BD5B8B">
        <w:rPr>
          <w:sz w:val="22"/>
          <w:szCs w:val="22"/>
        </w:rPr>
        <w:t>, по заправці картриджів 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, ремонту МФУ</w:t>
      </w:r>
      <w:r w:rsidRPr="00052DF5">
        <w:rPr>
          <w:sz w:val="22"/>
          <w:szCs w:val="22"/>
        </w:rPr>
        <w:t xml:space="preserve">, </w:t>
      </w:r>
      <w:r>
        <w:rPr>
          <w:sz w:val="22"/>
          <w:szCs w:val="22"/>
          <w:lang w:val="uk-UA"/>
        </w:rPr>
        <w:t>т/о принтеру</w:t>
      </w:r>
      <w:r w:rsidRPr="00052DF5">
        <w:rPr>
          <w:sz w:val="22"/>
          <w:szCs w:val="22"/>
        </w:rPr>
        <w:t xml:space="preserve"> </w:t>
      </w:r>
      <w:r w:rsidRPr="00BD5B8B">
        <w:rPr>
          <w:sz w:val="22"/>
          <w:szCs w:val="22"/>
        </w:rPr>
        <w:t xml:space="preserve"> за даним Договором, формується на підставі усної або письмової заявки </w:t>
      </w:r>
      <w:r w:rsidRPr="00BD5B8B">
        <w:rPr>
          <w:b/>
          <w:bCs/>
          <w:sz w:val="22"/>
          <w:szCs w:val="22"/>
        </w:rPr>
        <w:t>Замовника</w:t>
      </w:r>
      <w:r w:rsidRPr="00BD5B8B">
        <w:rPr>
          <w:sz w:val="22"/>
          <w:szCs w:val="22"/>
        </w:rPr>
        <w:t>.</w:t>
      </w:r>
    </w:p>
    <w:p w:rsidR="00B05604" w:rsidRPr="00BD5B8B" w:rsidRDefault="00B05604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>2.2. Проведення робіт, надання послуг по заправці картриджів для принтерів</w:t>
      </w:r>
      <w:r w:rsidRPr="00BD5B8B">
        <w:rPr>
          <w:sz w:val="22"/>
          <w:szCs w:val="22"/>
          <w:lang w:val="uk-UA"/>
        </w:rPr>
        <w:t>,</w:t>
      </w:r>
      <w:r w:rsidRPr="00BD5B8B">
        <w:rPr>
          <w:sz w:val="22"/>
          <w:szCs w:val="22"/>
        </w:rPr>
        <w:t xml:space="preserve"> </w:t>
      </w:r>
      <w:r w:rsidRPr="00BD5B8B">
        <w:rPr>
          <w:sz w:val="22"/>
          <w:szCs w:val="22"/>
          <w:lang w:val="uk-UA"/>
        </w:rPr>
        <w:t>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, ремонту МФУ</w:t>
      </w:r>
      <w:r>
        <w:rPr>
          <w:sz w:val="22"/>
          <w:szCs w:val="22"/>
        </w:rPr>
        <w:t xml:space="preserve">, </w:t>
      </w:r>
      <w:r>
        <w:rPr>
          <w:sz w:val="22"/>
          <w:szCs w:val="22"/>
          <w:lang w:val="uk-UA"/>
        </w:rPr>
        <w:t xml:space="preserve">т/о принтеру </w:t>
      </w:r>
      <w:r w:rsidRPr="00BD5B8B">
        <w:rPr>
          <w:sz w:val="22"/>
          <w:szCs w:val="22"/>
        </w:rPr>
        <w:t xml:space="preserve">здійснюється з витратних матеріалів </w:t>
      </w:r>
      <w:r w:rsidRPr="00BD5B8B">
        <w:rPr>
          <w:b/>
          <w:bCs/>
          <w:sz w:val="22"/>
          <w:szCs w:val="22"/>
        </w:rPr>
        <w:t>Виконавця</w:t>
      </w:r>
      <w:r w:rsidRPr="00BD5B8B">
        <w:rPr>
          <w:sz w:val="22"/>
          <w:szCs w:val="22"/>
        </w:rPr>
        <w:t>.</w:t>
      </w:r>
    </w:p>
    <w:p w:rsidR="00B05604" w:rsidRPr="00BD5B8B" w:rsidRDefault="00B05604" w:rsidP="00852B6C">
      <w:pPr>
        <w:widowControl w:val="0"/>
        <w:autoSpaceDE w:val="0"/>
        <w:ind w:firstLine="56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2.3. Узгоджений сторонами обсяг робіт, послуг зазначається згідно Додаток №1 до Договору та здійснюється протягом 3-х робочих днів від дати одержання заявки </w:t>
      </w:r>
      <w:r w:rsidRPr="00BD5B8B">
        <w:rPr>
          <w:b/>
          <w:bCs/>
          <w:sz w:val="22"/>
          <w:szCs w:val="22"/>
        </w:rPr>
        <w:t xml:space="preserve">Замовника </w:t>
      </w:r>
      <w:r w:rsidRPr="00BD5B8B">
        <w:rPr>
          <w:sz w:val="22"/>
          <w:szCs w:val="22"/>
        </w:rPr>
        <w:t>відповідно до п.2.1.</w:t>
      </w:r>
    </w:p>
    <w:p w:rsidR="00B05604" w:rsidRPr="00BD5B8B" w:rsidRDefault="00B05604" w:rsidP="00852B6C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2.4. Датою виконаних робіт, надання послуг є дата підписання </w:t>
      </w:r>
      <w:r w:rsidRPr="00BD5B8B">
        <w:rPr>
          <w:b/>
          <w:bCs/>
          <w:sz w:val="22"/>
          <w:szCs w:val="22"/>
        </w:rPr>
        <w:t>Сторонами</w:t>
      </w:r>
      <w:r w:rsidRPr="00BD5B8B">
        <w:rPr>
          <w:sz w:val="22"/>
          <w:szCs w:val="22"/>
        </w:rPr>
        <w:t xml:space="preserve"> акта здачі-прийняття робіт (наданих послуг), що є невід’ємною частиною Договору.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</w:p>
    <w:p w:rsidR="00B05604" w:rsidRPr="00BD5B8B" w:rsidRDefault="00B05604" w:rsidP="006E3033">
      <w:pPr>
        <w:widowControl w:val="0"/>
        <w:autoSpaceDE w:val="0"/>
        <w:ind w:firstLine="540"/>
        <w:jc w:val="center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</w:rPr>
        <w:t>3. ЦІНА ТА ПОРЯДОК РОЗРАХУНКІВ</w:t>
      </w:r>
    </w:p>
    <w:p w:rsidR="00B05604" w:rsidRPr="00BD5B8B" w:rsidRDefault="00B05604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3.1. Ціна робіт, послуг встановлюється у національній грошовій одиниці, з урахуванням ПДВ. </w:t>
      </w:r>
    </w:p>
    <w:p w:rsidR="00B05604" w:rsidRPr="00BD5B8B" w:rsidRDefault="00B05604" w:rsidP="006E3033">
      <w:pPr>
        <w:widowControl w:val="0"/>
        <w:autoSpaceDE w:val="0"/>
        <w:ind w:firstLine="540"/>
        <w:jc w:val="both"/>
        <w:rPr>
          <w:sz w:val="22"/>
          <w:szCs w:val="22"/>
        </w:rPr>
      </w:pPr>
      <w:r w:rsidRPr="00BD5B8B">
        <w:rPr>
          <w:sz w:val="22"/>
          <w:szCs w:val="22"/>
        </w:rPr>
        <w:t xml:space="preserve">3.2. Загальна сума цього Договору становить </w:t>
      </w:r>
      <w:r>
        <w:rPr>
          <w:sz w:val="22"/>
          <w:szCs w:val="22"/>
        </w:rPr>
        <w:t>2510</w:t>
      </w:r>
      <w:r w:rsidRPr="00BD5B8B">
        <w:rPr>
          <w:sz w:val="22"/>
          <w:szCs w:val="22"/>
        </w:rPr>
        <w:t xml:space="preserve"> гривень </w:t>
      </w:r>
      <w:r>
        <w:rPr>
          <w:sz w:val="22"/>
          <w:szCs w:val="22"/>
          <w:lang w:val="uk-UA"/>
        </w:rPr>
        <w:t>00</w:t>
      </w:r>
      <w:r w:rsidRPr="00BD5B8B">
        <w:rPr>
          <w:sz w:val="22"/>
          <w:szCs w:val="22"/>
        </w:rPr>
        <w:t xml:space="preserve"> копійок</w:t>
      </w:r>
      <w:r w:rsidRPr="00BD5B8B">
        <w:rPr>
          <w:b/>
          <w:bCs/>
          <w:sz w:val="22"/>
          <w:szCs w:val="22"/>
        </w:rPr>
        <w:t xml:space="preserve"> </w:t>
      </w:r>
      <w:r w:rsidRPr="00BD5B8B">
        <w:rPr>
          <w:sz w:val="22"/>
          <w:szCs w:val="22"/>
        </w:rPr>
        <w:t xml:space="preserve">( </w:t>
      </w:r>
      <w:r>
        <w:rPr>
          <w:sz w:val="22"/>
          <w:szCs w:val="22"/>
          <w:lang w:val="uk-UA"/>
        </w:rPr>
        <w:t>Дві</w:t>
      </w:r>
      <w:r w:rsidRPr="00BD5B8B">
        <w:rPr>
          <w:sz w:val="22"/>
          <w:szCs w:val="22"/>
        </w:rPr>
        <w:t xml:space="preserve"> тисяч</w:t>
      </w:r>
      <w:r>
        <w:rPr>
          <w:sz w:val="22"/>
          <w:szCs w:val="22"/>
          <w:lang w:val="uk-UA"/>
        </w:rPr>
        <w:t>і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п</w:t>
      </w:r>
      <w:r w:rsidRPr="00BD5B8B">
        <w:rPr>
          <w:sz w:val="22"/>
          <w:szCs w:val="22"/>
        </w:rPr>
        <w:t xml:space="preserve">’ятсот </w:t>
      </w:r>
      <w:r>
        <w:rPr>
          <w:sz w:val="22"/>
          <w:szCs w:val="22"/>
          <w:lang w:val="uk-UA"/>
        </w:rPr>
        <w:t xml:space="preserve"> десять</w:t>
      </w:r>
      <w:r w:rsidRPr="00BD5B8B">
        <w:rPr>
          <w:sz w:val="22"/>
          <w:szCs w:val="22"/>
        </w:rPr>
        <w:t xml:space="preserve">  грив</w:t>
      </w:r>
      <w:r>
        <w:rPr>
          <w:sz w:val="22"/>
          <w:szCs w:val="22"/>
          <w:lang w:val="uk-UA"/>
        </w:rPr>
        <w:t>ень</w:t>
      </w:r>
      <w:r w:rsidRPr="00BD5B8B">
        <w:rPr>
          <w:sz w:val="22"/>
          <w:szCs w:val="22"/>
        </w:rPr>
        <w:t xml:space="preserve"> </w:t>
      </w:r>
      <w:r>
        <w:rPr>
          <w:sz w:val="22"/>
          <w:szCs w:val="22"/>
          <w:lang w:val="uk-UA"/>
        </w:rPr>
        <w:t>0</w:t>
      </w:r>
      <w:r w:rsidRPr="00BD5B8B">
        <w:rPr>
          <w:sz w:val="22"/>
          <w:szCs w:val="22"/>
        </w:rPr>
        <w:t xml:space="preserve">0 копійок) у т.ч.ПДВ 20% - </w:t>
      </w:r>
      <w:r>
        <w:rPr>
          <w:sz w:val="22"/>
          <w:szCs w:val="22"/>
          <w:lang w:val="uk-UA"/>
        </w:rPr>
        <w:t>418</w:t>
      </w:r>
      <w:r w:rsidRPr="00BD5B8B">
        <w:rPr>
          <w:sz w:val="22"/>
          <w:szCs w:val="22"/>
        </w:rPr>
        <w:t xml:space="preserve"> гривні </w:t>
      </w:r>
      <w:r>
        <w:rPr>
          <w:sz w:val="22"/>
          <w:szCs w:val="22"/>
          <w:lang w:val="uk-UA"/>
        </w:rPr>
        <w:t>33</w:t>
      </w:r>
      <w:r w:rsidRPr="00BD5B8B">
        <w:rPr>
          <w:sz w:val="22"/>
          <w:szCs w:val="22"/>
        </w:rPr>
        <w:t xml:space="preserve"> копійок.</w:t>
      </w:r>
    </w:p>
    <w:p w:rsidR="00B05604" w:rsidRPr="00BD5B8B" w:rsidRDefault="00B05604" w:rsidP="00867AD4">
      <w:pPr>
        <w:jc w:val="both"/>
        <w:rPr>
          <w:sz w:val="22"/>
          <w:szCs w:val="22"/>
        </w:rPr>
      </w:pPr>
    </w:p>
    <w:p w:rsidR="00B05604" w:rsidRPr="00BD5B8B" w:rsidRDefault="00B05604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4. ПОРЯДОК ЗДІЙСНЕННЯ ОПЛАТИ</w:t>
      </w:r>
    </w:p>
    <w:p w:rsidR="00B05604" w:rsidRPr="00BD5B8B" w:rsidRDefault="00B05604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4.1. Розрахунки за </w:t>
      </w:r>
      <w:r w:rsidRPr="00BD5B8B">
        <w:rPr>
          <w:sz w:val="22"/>
          <w:szCs w:val="22"/>
        </w:rPr>
        <w:t xml:space="preserve">виконанні роботи, надані послуги </w:t>
      </w:r>
      <w:r w:rsidRPr="00BD5B8B">
        <w:rPr>
          <w:sz w:val="22"/>
          <w:szCs w:val="22"/>
          <w:lang w:val="uk-UA"/>
        </w:rPr>
        <w:t xml:space="preserve">здійснюються на підставі ст.49 Бюджетного кодексу України за фактом постачання (виконання). У разі затримки бюджетного фінансування розрахунок за виконанні роботи, надані послуги  здійснюється протягом 10 (десяти) банківських днів з дати отримання Замовником бюджетного фінансування закупівлі на свій реєстраційний рахунок. </w:t>
      </w:r>
    </w:p>
    <w:p w:rsidR="00B05604" w:rsidRPr="00BD5B8B" w:rsidRDefault="00B05604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4.2. </w:t>
      </w:r>
      <w:r w:rsidRPr="00BD5B8B">
        <w:rPr>
          <w:b/>
          <w:bCs/>
          <w:sz w:val="22"/>
          <w:szCs w:val="22"/>
          <w:lang w:val="uk-UA"/>
        </w:rPr>
        <w:t xml:space="preserve">Замовник </w:t>
      </w:r>
      <w:r w:rsidRPr="00BD5B8B">
        <w:rPr>
          <w:sz w:val="22"/>
          <w:szCs w:val="22"/>
          <w:lang w:val="uk-UA"/>
        </w:rPr>
        <w:t xml:space="preserve">здійснює оплату з розрахункового рахунку ГУДКСУ м.Києва                                             №_________________________шляхом перерахування коштів на розрахунковий рахунок </w:t>
      </w:r>
      <w:r w:rsidRPr="00BD5B8B">
        <w:rPr>
          <w:b/>
          <w:bCs/>
          <w:sz w:val="22"/>
          <w:szCs w:val="22"/>
          <w:lang w:val="uk-UA"/>
        </w:rPr>
        <w:t xml:space="preserve">Виконавця </w:t>
      </w:r>
      <w:r w:rsidRPr="00BD5B8B">
        <w:rPr>
          <w:sz w:val="22"/>
          <w:szCs w:val="22"/>
          <w:lang w:val="uk-UA"/>
        </w:rPr>
        <w:t xml:space="preserve">протягом 10 (десяти) банківських днів з дати підписання </w:t>
      </w:r>
      <w:r w:rsidRPr="00BD5B8B">
        <w:rPr>
          <w:b/>
          <w:bCs/>
          <w:sz w:val="22"/>
          <w:szCs w:val="22"/>
          <w:lang w:val="uk-UA"/>
        </w:rPr>
        <w:t xml:space="preserve">Сторонами </w:t>
      </w:r>
      <w:r w:rsidRPr="00BD5B8B">
        <w:rPr>
          <w:sz w:val="22"/>
          <w:szCs w:val="22"/>
          <w:lang w:val="uk-UA"/>
        </w:rPr>
        <w:t>акту здачі-прийняття робіт (надання послуг)</w:t>
      </w:r>
    </w:p>
    <w:p w:rsidR="00B05604" w:rsidRPr="00BD5B8B" w:rsidRDefault="00B05604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</w:p>
    <w:p w:rsidR="00B05604" w:rsidRPr="00BD5B8B" w:rsidRDefault="00B05604" w:rsidP="00390B4D">
      <w:pPr>
        <w:widowControl w:val="0"/>
        <w:tabs>
          <w:tab w:val="left" w:pos="3195"/>
        </w:tabs>
        <w:autoSpaceDE w:val="0"/>
        <w:ind w:firstLine="540"/>
        <w:jc w:val="both"/>
        <w:rPr>
          <w:b/>
          <w:bCs/>
          <w:sz w:val="22"/>
          <w:szCs w:val="22"/>
        </w:rPr>
      </w:pPr>
      <w:r w:rsidRPr="00BD5B8B">
        <w:rPr>
          <w:b/>
          <w:bCs/>
          <w:sz w:val="22"/>
          <w:szCs w:val="22"/>
          <w:lang w:val="uk-UA"/>
        </w:rPr>
        <w:t xml:space="preserve">                                </w:t>
      </w:r>
      <w:r>
        <w:rPr>
          <w:b/>
          <w:bCs/>
          <w:sz w:val="22"/>
          <w:szCs w:val="22"/>
          <w:lang w:val="uk-UA"/>
        </w:rPr>
        <w:t xml:space="preserve">         </w:t>
      </w:r>
      <w:r w:rsidRPr="00BD5B8B">
        <w:rPr>
          <w:b/>
          <w:bCs/>
          <w:sz w:val="22"/>
          <w:szCs w:val="22"/>
          <w:lang w:val="uk-UA"/>
        </w:rPr>
        <w:t xml:space="preserve"> 5</w:t>
      </w:r>
      <w:r w:rsidRPr="00BD5B8B">
        <w:rPr>
          <w:b/>
          <w:bCs/>
          <w:sz w:val="22"/>
          <w:szCs w:val="22"/>
        </w:rPr>
        <w:t>. ПРАВА ТА ОБОВ’ЯЗКИ СТОРІН</w:t>
      </w:r>
    </w:p>
    <w:p w:rsidR="00B05604" w:rsidRPr="00BD5B8B" w:rsidRDefault="00B05604" w:rsidP="00E54120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         5</w:t>
      </w:r>
      <w:r w:rsidRPr="00BD5B8B">
        <w:rPr>
          <w:sz w:val="22"/>
          <w:szCs w:val="22"/>
        </w:rPr>
        <w:t xml:space="preserve">.1.  </w:t>
      </w:r>
      <w:r w:rsidRPr="00BD5B8B">
        <w:rPr>
          <w:b/>
          <w:bCs/>
          <w:sz w:val="22"/>
          <w:szCs w:val="22"/>
        </w:rPr>
        <w:t xml:space="preserve">Замовник </w:t>
      </w:r>
      <w:r w:rsidRPr="00BD5B8B">
        <w:rPr>
          <w:sz w:val="22"/>
          <w:szCs w:val="22"/>
        </w:rPr>
        <w:t xml:space="preserve">зобов’язується своєчасно та в повному обсязі оплатити  виконанні роботи, надані послуги, а </w:t>
      </w:r>
      <w:r w:rsidRPr="00BD5B8B">
        <w:rPr>
          <w:b/>
          <w:bCs/>
          <w:sz w:val="22"/>
          <w:szCs w:val="22"/>
        </w:rPr>
        <w:t>Виконавець</w:t>
      </w:r>
      <w:r w:rsidRPr="00BD5B8B">
        <w:rPr>
          <w:sz w:val="22"/>
          <w:szCs w:val="22"/>
        </w:rPr>
        <w:t xml:space="preserve"> на умовах даного Договору виконати роботи, надати послуги по заправці картриджів для принтерів</w:t>
      </w:r>
      <w:r w:rsidRPr="00BD5B8B">
        <w:rPr>
          <w:sz w:val="22"/>
          <w:szCs w:val="22"/>
          <w:lang w:val="uk-UA"/>
        </w:rPr>
        <w:t>, багатофункційних пристроїв</w:t>
      </w:r>
      <w:r w:rsidRPr="00BD5B8B">
        <w:rPr>
          <w:sz w:val="22"/>
          <w:szCs w:val="22"/>
        </w:rPr>
        <w:t xml:space="preserve"> та копіювальних машин</w:t>
      </w:r>
      <w:r>
        <w:rPr>
          <w:sz w:val="22"/>
          <w:szCs w:val="22"/>
          <w:lang w:val="uk-UA"/>
        </w:rPr>
        <w:t>, ремонту МФУ,</w:t>
      </w:r>
      <w:r w:rsidRPr="00052DF5">
        <w:rPr>
          <w:sz w:val="22"/>
          <w:szCs w:val="22"/>
          <w:lang w:val="uk-UA"/>
        </w:rPr>
        <w:t xml:space="preserve"> </w:t>
      </w:r>
      <w:r>
        <w:rPr>
          <w:sz w:val="22"/>
          <w:szCs w:val="22"/>
          <w:lang w:val="uk-UA"/>
        </w:rPr>
        <w:t>т/о принтеру.</w:t>
      </w:r>
    </w:p>
    <w:p w:rsidR="00B05604" w:rsidRPr="00BD5B8B" w:rsidRDefault="00B05604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  <w:sz w:val="22"/>
          <w:szCs w:val="22"/>
          <w:lang w:val="uk-UA"/>
        </w:rPr>
      </w:pPr>
    </w:p>
    <w:p w:rsidR="00B05604" w:rsidRPr="00390B4D" w:rsidRDefault="00B05604" w:rsidP="00390B4D">
      <w:pPr>
        <w:widowControl w:val="0"/>
        <w:tabs>
          <w:tab w:val="left" w:pos="360"/>
        </w:tabs>
        <w:autoSpaceDE w:val="0"/>
        <w:ind w:left="360" w:hanging="360"/>
        <w:jc w:val="center"/>
        <w:rPr>
          <w:b/>
          <w:bCs/>
        </w:rPr>
      </w:pPr>
      <w:r>
        <w:rPr>
          <w:b/>
          <w:bCs/>
          <w:lang w:val="uk-UA"/>
        </w:rPr>
        <w:t>6</w:t>
      </w:r>
      <w:r w:rsidRPr="00390B4D">
        <w:rPr>
          <w:b/>
          <w:bCs/>
        </w:rPr>
        <w:t>. ВІДПОВІДАЛЬНІСТЬ СТОРІН</w:t>
      </w:r>
    </w:p>
    <w:p w:rsidR="00B05604" w:rsidRPr="00390B4D" w:rsidRDefault="00B05604" w:rsidP="00390B4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.1. За невиконання чи неналежне виконання обов’язків за даним Договором </w:t>
      </w:r>
      <w:r w:rsidRPr="00390B4D">
        <w:rPr>
          <w:b/>
          <w:bCs/>
        </w:rPr>
        <w:t xml:space="preserve">Сторони </w:t>
      </w:r>
      <w:r w:rsidRPr="00390B4D">
        <w:t>несуть відповідальність, передбачену чинним законодавством України та даним Договором.</w:t>
      </w:r>
    </w:p>
    <w:p w:rsidR="00B05604" w:rsidRPr="00390B4D" w:rsidRDefault="00B05604" w:rsidP="00390B4D">
      <w:pPr>
        <w:widowControl w:val="0"/>
        <w:tabs>
          <w:tab w:val="left" w:pos="0"/>
        </w:tabs>
        <w:autoSpaceDE w:val="0"/>
        <w:jc w:val="both"/>
      </w:pPr>
      <w:r w:rsidRPr="00390B4D">
        <w:t xml:space="preserve">         </w:t>
      </w:r>
      <w:r>
        <w:rPr>
          <w:lang w:val="uk-UA"/>
        </w:rPr>
        <w:t>6</w:t>
      </w:r>
      <w:r w:rsidRPr="00390B4D">
        <w:t xml:space="preserve">.2. В разі виконання неякісних робіт, послуг </w:t>
      </w:r>
      <w:r w:rsidRPr="00390B4D">
        <w:rPr>
          <w:b/>
          <w:bCs/>
        </w:rPr>
        <w:t xml:space="preserve">Виконавець </w:t>
      </w:r>
      <w:r w:rsidRPr="00390B4D">
        <w:t>зобов’язується усунути недоліки.</w:t>
      </w:r>
    </w:p>
    <w:p w:rsidR="00B05604" w:rsidRPr="00BD5B8B" w:rsidRDefault="00B05604" w:rsidP="00390B4D">
      <w:pPr>
        <w:widowControl w:val="0"/>
        <w:tabs>
          <w:tab w:val="left" w:pos="0"/>
        </w:tabs>
        <w:autoSpaceDE w:val="0"/>
        <w:jc w:val="both"/>
        <w:rPr>
          <w:sz w:val="22"/>
          <w:szCs w:val="22"/>
        </w:rPr>
      </w:pPr>
      <w:r w:rsidRPr="00390B4D">
        <w:t xml:space="preserve">         </w:t>
      </w:r>
      <w:r w:rsidRPr="00BD5B8B">
        <w:rPr>
          <w:sz w:val="22"/>
          <w:szCs w:val="22"/>
          <w:lang w:val="uk-UA"/>
        </w:rPr>
        <w:t>6</w:t>
      </w:r>
      <w:r w:rsidRPr="00BD5B8B">
        <w:rPr>
          <w:sz w:val="22"/>
          <w:szCs w:val="22"/>
        </w:rPr>
        <w:t xml:space="preserve">.3.Сторони звільняються від відповідальності по даному Договору, якщо невиконання зобов’язань є наслідком дії обставин непереборної сили. </w:t>
      </w:r>
    </w:p>
    <w:p w:rsidR="00B05604" w:rsidRDefault="00B05604" w:rsidP="00867AD4">
      <w:pPr>
        <w:jc w:val="both"/>
        <w:rPr>
          <w:lang w:val="uk-UA"/>
        </w:rPr>
      </w:pPr>
    </w:p>
    <w:p w:rsidR="00B05604" w:rsidRPr="00BD5B8B" w:rsidRDefault="00B05604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6. ОБСТАВИНИ НЕПЕРЕБОРНОЇ СИЛИ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6.1. Сторони звільняються від відповідальності за невиконання або неналежне виконання зобов'язань за цим Договором у разі виникнення обставин непереборної сили, які не існували під час укладання Договору та виникли поза волею Сторін (аварія, катастрофа, стихійне лихо, епідемія, епізоотія, війна тощо). 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6.2. Сторона, що не може виконувати зобов'язання за цим Договором унаслідок дії обставин непереборної сили, повинна не пізніше ніж протягом 10 днів з моменту їх виникнення повідомити про це іншу Сторону у письмовій формі. 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6.3. Доказом виникнення обставин непереборної сили та строку їх дії є відповідні документи, які видаються уповноваженим на це органом. 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6.4. У разі коли строк дії обставин непереборної сили продовжується більше ніж 30 днів, кожна із Сторін в установленому порядку має право розірвати цей Договір. 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</w:p>
    <w:p w:rsidR="00B05604" w:rsidRPr="00BD5B8B" w:rsidRDefault="00B05604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7. ВИРІШЕННЯ СПОРІВ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7.1. У випадку виникнення спорів або розбіжностей Сторони зобов'язуються вирішувати їх шляхом взаємних переговорів та консультацій. 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7.2. У разі недосягнення Сторонами згоди спори (розбіжності) вирішуються у судовому порядку.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</w:p>
    <w:p w:rsidR="00B05604" w:rsidRPr="00BD5B8B" w:rsidRDefault="00B05604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8. СТРОК ДІЇ ДОГОВОРУ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 xml:space="preserve">8.1. Цей Договір набирає чинності з дати підписання і діє до 31.12.2017 року. 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8.2. Цей Договір укладається і підписується у двох примірниках, що мають однакову юридичну силу. </w:t>
      </w:r>
    </w:p>
    <w:p w:rsidR="00B05604" w:rsidRPr="00BD5B8B" w:rsidRDefault="00B05604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9. ІНШІ УМОВИ</w:t>
      </w:r>
    </w:p>
    <w:p w:rsidR="00B05604" w:rsidRPr="00BD5B8B" w:rsidRDefault="00B05604" w:rsidP="00867AD4">
      <w:pPr>
        <w:jc w:val="both"/>
        <w:rPr>
          <w:sz w:val="22"/>
          <w:szCs w:val="22"/>
          <w:lang w:val="uk-UA"/>
        </w:rPr>
      </w:pPr>
      <w:r w:rsidRPr="00BD5B8B">
        <w:rPr>
          <w:sz w:val="22"/>
          <w:szCs w:val="22"/>
          <w:lang w:val="uk-UA"/>
        </w:rPr>
        <w:t>11.1</w:t>
      </w:r>
      <w:r w:rsidRPr="00BD5B8B">
        <w:rPr>
          <w:sz w:val="22"/>
          <w:szCs w:val="22"/>
          <w:lang w:val="uk-UA"/>
        </w:rPr>
        <w:tab/>
        <w:t>Додатки, Доповнення та зміни до Договору дійсні і складають невід'ємну частину Договору лише у тому разі, якщо вони виконані у письмовій формі і підписані обома сторонами.</w:t>
      </w:r>
    </w:p>
    <w:p w:rsidR="00B05604" w:rsidRDefault="00B05604" w:rsidP="00867AD4">
      <w:pPr>
        <w:jc w:val="center"/>
        <w:rPr>
          <w:b/>
          <w:bCs/>
          <w:sz w:val="22"/>
          <w:szCs w:val="22"/>
          <w:lang w:val="uk-UA"/>
        </w:rPr>
      </w:pPr>
    </w:p>
    <w:p w:rsidR="00B05604" w:rsidRPr="00BD5B8B" w:rsidRDefault="00B05604" w:rsidP="00867AD4">
      <w:pPr>
        <w:jc w:val="center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sz w:val="22"/>
          <w:szCs w:val="22"/>
          <w:lang w:val="uk-UA"/>
        </w:rPr>
        <w:t>10. МІСЦЕЗНАХОДЖЕННЯ ТА БАНКІВСЬКІ РЕКВІЗИТИ СТОРІН</w:t>
      </w:r>
    </w:p>
    <w:p w:rsidR="00B05604" w:rsidRDefault="00B05604" w:rsidP="00867AD4">
      <w:pPr>
        <w:shd w:val="clear" w:color="auto" w:fill="FFFFFF"/>
        <w:spacing w:before="7" w:line="274" w:lineRule="exact"/>
        <w:ind w:left="14"/>
        <w:rPr>
          <w:b/>
          <w:bCs/>
          <w:color w:val="000000"/>
          <w:spacing w:val="-9"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                </w:t>
      </w:r>
    </w:p>
    <w:p w:rsidR="00B05604" w:rsidRPr="00BD5B8B" w:rsidRDefault="00B05604" w:rsidP="00867AD4">
      <w:pPr>
        <w:shd w:val="clear" w:color="auto" w:fill="FFFFFF"/>
        <w:spacing w:before="7" w:line="274" w:lineRule="exact"/>
        <w:ind w:left="14"/>
        <w:rPr>
          <w:b/>
          <w:bCs/>
          <w:sz w:val="22"/>
          <w:szCs w:val="22"/>
          <w:lang w:val="uk-UA"/>
        </w:rPr>
      </w:pP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   </w:t>
      </w:r>
      <w:r>
        <w:rPr>
          <w:b/>
          <w:bCs/>
          <w:color w:val="000000"/>
          <w:spacing w:val="-9"/>
          <w:sz w:val="22"/>
          <w:szCs w:val="22"/>
          <w:lang w:val="uk-UA"/>
        </w:rPr>
        <w:t>ЗАМОВНИК</w:t>
      </w:r>
      <w:r w:rsidRPr="00BD5B8B">
        <w:rPr>
          <w:b/>
          <w:bCs/>
          <w:color w:val="000000"/>
          <w:spacing w:val="-9"/>
          <w:sz w:val="22"/>
          <w:szCs w:val="22"/>
          <w:lang w:val="uk-UA"/>
        </w:rPr>
        <w:t xml:space="preserve">:                                                                                  </w:t>
      </w:r>
      <w:r w:rsidRPr="00BD5B8B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ВИКОНАВЕЦЬ</w:t>
      </w:r>
      <w:r w:rsidRPr="00BD5B8B">
        <w:rPr>
          <w:b/>
          <w:bCs/>
          <w:sz w:val="22"/>
          <w:szCs w:val="22"/>
          <w:lang w:val="uk-UA"/>
        </w:rPr>
        <w:t>:</w:t>
      </w:r>
    </w:p>
    <w:tbl>
      <w:tblPr>
        <w:tblpPr w:leftFromText="180" w:rightFromText="180" w:vertAnchor="text" w:horzAnchor="margin" w:tblpXSpec="center" w:tblpY="18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72"/>
        <w:gridCol w:w="5176"/>
      </w:tblGrid>
      <w:tr w:rsidR="00B05604" w:rsidRPr="00581420">
        <w:trPr>
          <w:trHeight w:val="2515"/>
        </w:trPr>
        <w:tc>
          <w:tcPr>
            <w:tcW w:w="4788" w:type="dxa"/>
          </w:tcPr>
          <w:p w:rsidR="00B05604" w:rsidRPr="00A71336" w:rsidRDefault="00B05604" w:rsidP="00A71336">
            <w:pPr>
              <w:rPr>
                <w:b/>
                <w:bCs/>
                <w:lang w:val="uk-UA"/>
              </w:rPr>
            </w:pPr>
            <w:r w:rsidRPr="00A71336">
              <w:rPr>
                <w:b/>
                <w:bCs/>
                <w:lang w:val="uk-UA"/>
              </w:rPr>
              <w:t>Київська міська клінічна лікарня №10</w:t>
            </w:r>
          </w:p>
          <w:p w:rsidR="00B05604" w:rsidRPr="00A71336" w:rsidRDefault="00B05604" w:rsidP="00A71336">
            <w:pPr>
              <w:rPr>
                <w:b/>
                <w:bCs/>
                <w:lang w:val="uk-UA"/>
              </w:rPr>
            </w:pPr>
          </w:p>
          <w:p w:rsidR="00B05604" w:rsidRDefault="00B05604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 xml:space="preserve">03039, м.Київ, пр-т Голосіївський,59-б  </w:t>
            </w:r>
          </w:p>
          <w:p w:rsidR="00B05604" w:rsidRPr="00C9170B" w:rsidRDefault="00B05604" w:rsidP="00A71336">
            <w:pPr>
              <w:rPr>
                <w:lang w:val="uk-UA"/>
              </w:rPr>
            </w:pPr>
            <w:r>
              <w:rPr>
                <w:lang w:val="uk-UA"/>
              </w:rPr>
              <w:t>Тел.0445255319</w:t>
            </w:r>
          </w:p>
          <w:p w:rsidR="00B05604" w:rsidRPr="0049207E" w:rsidRDefault="00B05604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>Р/р ________________________                         в ГУДКСУ м.Києва                                             Код банку 820019                                                 Код ЄДРПОУ 01993931                              ІПН 019939326508</w:t>
            </w:r>
          </w:p>
          <w:p w:rsidR="00B05604" w:rsidRDefault="00B05604" w:rsidP="00C9170B">
            <w:pPr>
              <w:shd w:val="clear" w:color="auto" w:fill="FFFFFF"/>
              <w:spacing w:before="7"/>
              <w:rPr>
                <w:lang w:val="uk-UA"/>
              </w:rPr>
            </w:pPr>
            <w:r w:rsidRPr="00300FC7">
              <w:t>Свід. №100122780</w:t>
            </w:r>
          </w:p>
          <w:p w:rsidR="00B05604" w:rsidRPr="008F132E" w:rsidRDefault="00B05604" w:rsidP="00300FC7">
            <w:pPr>
              <w:shd w:val="clear" w:color="auto" w:fill="FFFFFF"/>
              <w:spacing w:before="7"/>
            </w:pPr>
            <w:r w:rsidRPr="008F132E">
              <w:t>Бюджетна установа</w:t>
            </w:r>
          </w:p>
        </w:tc>
        <w:tc>
          <w:tcPr>
            <w:tcW w:w="4860" w:type="dxa"/>
          </w:tcPr>
          <w:tbl>
            <w:tblPr>
              <w:tblW w:w="4960" w:type="dxa"/>
              <w:tblCellMar>
                <w:left w:w="30" w:type="dxa"/>
                <w:right w:w="30" w:type="dxa"/>
              </w:tblCellMar>
              <w:tblLook w:val="0000"/>
            </w:tblPr>
            <w:tblGrid>
              <w:gridCol w:w="4960"/>
            </w:tblGrid>
            <w:tr w:rsidR="00B05604" w:rsidRPr="00BC0A72">
              <w:trPr>
                <w:trHeight w:val="4190"/>
              </w:trPr>
              <w:tc>
                <w:tcPr>
                  <w:tcW w:w="4960" w:type="dxa"/>
                </w:tcPr>
                <w:p w:rsidR="00B05604" w:rsidRPr="00E40EE5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</w:rPr>
                  </w:pPr>
                  <w:r w:rsidRPr="002C3CCF">
                    <w:rPr>
                      <w:b/>
                      <w:bCs/>
                      <w:lang w:val="uk-UA"/>
                    </w:rPr>
                    <w:t>Т</w:t>
                  </w:r>
                  <w:r>
                    <w:rPr>
                      <w:b/>
                      <w:bCs/>
                      <w:lang w:val="uk-UA"/>
                    </w:rPr>
                    <w:t>овариство з обмеженою відповідальністю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 «Майстерня </w:t>
                  </w:r>
                  <w:r>
                    <w:rPr>
                      <w:b/>
                      <w:bCs/>
                      <w:lang w:val="uk-UA"/>
                    </w:rPr>
                    <w:t>к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омплексних </w:t>
                  </w:r>
                  <w:r>
                    <w:rPr>
                      <w:b/>
                      <w:bCs/>
                      <w:lang w:val="uk-UA"/>
                    </w:rPr>
                    <w:t>р</w:t>
                  </w:r>
                  <w:r w:rsidRPr="002C3CCF">
                    <w:rPr>
                      <w:b/>
                      <w:bCs/>
                      <w:lang w:val="uk-UA"/>
                    </w:rPr>
                    <w:t>ішень»</w:t>
                  </w:r>
                </w:p>
                <w:p w:rsidR="00B05604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</w:p>
                <w:p w:rsidR="00B05604" w:rsidRPr="002C3CCF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02100 м. Київ, бул</w:t>
                  </w:r>
                  <w:r>
                    <w:rPr>
                      <w:lang w:val="uk-UA"/>
                    </w:rPr>
                    <w:t>ьвар</w:t>
                  </w:r>
                  <w:r w:rsidRPr="002C3CCF">
                    <w:rPr>
                      <w:lang w:val="uk-UA"/>
                    </w:rPr>
                    <w:t xml:space="preserve"> Праці 5, к. 29</w:t>
                  </w:r>
                </w:p>
                <w:p w:rsidR="00B05604" w:rsidRPr="002C3CCF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тел. 044 240-36-92</w:t>
                  </w:r>
                </w:p>
                <w:p w:rsidR="00B05604" w:rsidRPr="002C3CCF" w:rsidRDefault="00B05604" w:rsidP="00E11A94">
                  <w:pPr>
                    <w:framePr w:hSpace="180" w:wrap="around" w:vAnchor="text" w:hAnchor="margin" w:xAlign="center" w:y="181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П/р: 2600</w:t>
                  </w:r>
                  <w:r>
                    <w:rPr>
                      <w:lang w:val="uk-UA"/>
                    </w:rPr>
                    <w:t>6011074327</w:t>
                  </w:r>
                  <w:r w:rsidRPr="002C3CCF">
                    <w:rPr>
                      <w:lang w:val="uk-UA"/>
                    </w:rPr>
                    <w:t xml:space="preserve"> в  ПАТ «</w:t>
                  </w:r>
                  <w:r>
                    <w:rPr>
                      <w:lang w:val="uk-UA"/>
                    </w:rPr>
                    <w:t>УКРСОЦ</w:t>
                  </w:r>
                  <w:r w:rsidRPr="002C3CCF">
                    <w:rPr>
                      <w:lang w:val="uk-UA"/>
                    </w:rPr>
                    <w:t>Б</w:t>
                  </w:r>
                  <w:r>
                    <w:rPr>
                      <w:lang w:val="uk-UA"/>
                    </w:rPr>
                    <w:t>АНК</w:t>
                  </w:r>
                  <w:r w:rsidRPr="002C3CCF">
                    <w:rPr>
                      <w:lang w:val="uk-UA"/>
                    </w:rPr>
                    <w:t xml:space="preserve">» м.Київ </w:t>
                  </w:r>
                </w:p>
                <w:p w:rsidR="00B05604" w:rsidRPr="002C3CCF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МФО: 300</w:t>
                  </w:r>
                  <w:r>
                    <w:rPr>
                      <w:lang w:val="uk-UA"/>
                    </w:rPr>
                    <w:t>023</w:t>
                  </w:r>
                </w:p>
                <w:p w:rsidR="00B05604" w:rsidRPr="002C3CCF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Код ЕДРПОУ:  33107759</w:t>
                  </w:r>
                </w:p>
                <w:p w:rsidR="00B05604" w:rsidRPr="002C3CCF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ІПН 331077526538</w:t>
                  </w:r>
                </w:p>
                <w:p w:rsidR="00B05604" w:rsidRPr="002C3CCF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Номер свідоцтва 35623149</w:t>
                  </w:r>
                </w:p>
                <w:p w:rsidR="00B05604" w:rsidRDefault="00B05604" w:rsidP="00E11A94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Платник податку на прибуток на загальних умовах  </w:t>
                  </w:r>
                </w:p>
                <w:p w:rsidR="00B05604" w:rsidRPr="00554A8F" w:rsidRDefault="00B05604" w:rsidP="00E11A94">
                  <w:pPr>
                    <w:framePr w:hSpace="180" w:wrap="around" w:vAnchor="text" w:hAnchor="margin" w:xAlign="center" w:y="181"/>
                    <w:autoSpaceDE w:val="0"/>
                    <w:autoSpaceDN w:val="0"/>
                    <w:adjustRightInd w:val="0"/>
                    <w:rPr>
                      <w:lang w:val="uk-UA"/>
                    </w:rPr>
                  </w:pPr>
                </w:p>
              </w:tc>
            </w:tr>
          </w:tbl>
          <w:p w:rsidR="00B05604" w:rsidRPr="00581420" w:rsidRDefault="00B05604" w:rsidP="00F121B4">
            <w:pPr>
              <w:pStyle w:val="BodyText"/>
              <w:widowControl w:val="0"/>
              <w:jc w:val="left"/>
              <w:rPr>
                <w:b/>
                <w:bCs/>
                <w:color w:val="000000"/>
                <w:spacing w:val="3"/>
                <w:lang w:eastAsia="uk-UA"/>
              </w:rPr>
            </w:pPr>
          </w:p>
        </w:tc>
      </w:tr>
    </w:tbl>
    <w:p w:rsidR="00B05604" w:rsidRPr="00D25051" w:rsidRDefault="00B05604" w:rsidP="00867AD4">
      <w:pPr>
        <w:shd w:val="clear" w:color="auto" w:fill="FFFFFF"/>
        <w:spacing w:line="266" w:lineRule="exact"/>
        <w:ind w:right="365" w:firstLine="29"/>
        <w:jc w:val="center"/>
        <w:rPr>
          <w:rFonts w:ascii="Courier New" w:hAnsi="Courier New" w:cs="Courier New"/>
          <w:color w:val="000000"/>
          <w:spacing w:val="-18"/>
          <w:w w:val="86"/>
          <w:sz w:val="26"/>
          <w:szCs w:val="26"/>
          <w:lang w:val="uk-UA"/>
        </w:rPr>
      </w:pPr>
    </w:p>
    <w:p w:rsidR="00B05604" w:rsidRPr="00D25051" w:rsidRDefault="00B05604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color w:val="000000"/>
          <w:spacing w:val="2"/>
          <w:lang w:val="uk-UA"/>
        </w:rPr>
      </w:pPr>
      <w:r w:rsidRPr="00D25051">
        <w:rPr>
          <w:b/>
          <w:bCs/>
          <w:lang w:val="uk-UA"/>
        </w:rPr>
        <w:t xml:space="preserve">            Від </w:t>
      </w:r>
      <w:r>
        <w:rPr>
          <w:b/>
          <w:bCs/>
          <w:lang w:val="uk-UA"/>
        </w:rPr>
        <w:t>Замовника</w:t>
      </w:r>
      <w:r w:rsidRPr="00D25051">
        <w:rPr>
          <w:b/>
          <w:bCs/>
          <w:color w:val="000000"/>
          <w:spacing w:val="2"/>
          <w:lang w:val="uk-UA"/>
        </w:rPr>
        <w:t xml:space="preserve">:                                                      Від </w:t>
      </w:r>
      <w:r>
        <w:rPr>
          <w:b/>
          <w:bCs/>
          <w:color w:val="000000"/>
          <w:spacing w:val="2"/>
          <w:lang w:val="uk-UA"/>
        </w:rPr>
        <w:t>Виконавця</w:t>
      </w:r>
      <w:r w:rsidRPr="00D25051">
        <w:rPr>
          <w:b/>
          <w:bCs/>
          <w:color w:val="000000"/>
          <w:spacing w:val="2"/>
          <w:lang w:val="uk-UA"/>
        </w:rPr>
        <w:t>:</w:t>
      </w:r>
    </w:p>
    <w:p w:rsidR="00B05604" w:rsidRPr="00D25051" w:rsidRDefault="00B05604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spacing w:val="2"/>
          <w:lang w:val="uk-UA"/>
        </w:rPr>
      </w:pPr>
    </w:p>
    <w:p w:rsidR="00B05604" w:rsidRDefault="00B05604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  <w:r>
        <w:rPr>
          <w:b/>
          <w:bCs/>
          <w:spacing w:val="2"/>
          <w:lang w:val="uk-UA"/>
        </w:rPr>
        <w:t>Головний лікар</w:t>
      </w:r>
      <w:r w:rsidRPr="00931199">
        <w:rPr>
          <w:b/>
          <w:bCs/>
          <w:color w:val="000000"/>
          <w:spacing w:val="2"/>
          <w:lang w:val="uk-UA"/>
        </w:rPr>
        <w:t xml:space="preserve">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Директор</w:t>
      </w:r>
    </w:p>
    <w:p w:rsidR="00B05604" w:rsidRPr="00D25051" w:rsidRDefault="00B05604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</w:p>
    <w:p w:rsidR="00B05604" w:rsidRPr="00D25051" w:rsidRDefault="00B05604" w:rsidP="00931199">
      <w:pPr>
        <w:shd w:val="clear" w:color="auto" w:fill="FFFFFF"/>
        <w:spacing w:line="266" w:lineRule="exact"/>
        <w:ind w:left="-540" w:right="-5"/>
        <w:rPr>
          <w:b/>
          <w:bCs/>
          <w:color w:val="000000"/>
          <w:spacing w:val="2"/>
          <w:lang w:val="uk-UA"/>
        </w:rPr>
      </w:pPr>
      <w:r>
        <w:rPr>
          <w:b/>
          <w:bCs/>
          <w:color w:val="000000"/>
          <w:spacing w:val="-7"/>
          <w:lang w:val="uk-UA"/>
        </w:rPr>
        <w:t xml:space="preserve">         ________________________</w:t>
      </w:r>
      <w:r w:rsidRPr="00A538D3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D25051">
        <w:rPr>
          <w:b/>
          <w:bCs/>
          <w:lang w:val="uk-UA"/>
        </w:rPr>
        <w:t>_________</w:t>
      </w:r>
      <w:r>
        <w:rPr>
          <w:b/>
          <w:bCs/>
          <w:lang w:val="uk-UA"/>
        </w:rPr>
        <w:t>__________</w:t>
      </w:r>
      <w:r w:rsidRPr="00D25051">
        <w:rPr>
          <w:b/>
          <w:bCs/>
          <w:lang w:val="uk-UA"/>
        </w:rPr>
        <w:t>___</w:t>
      </w:r>
      <w:r>
        <w:rPr>
          <w:b/>
          <w:bCs/>
          <w:lang w:val="uk-UA"/>
        </w:rPr>
        <w:t>__Шпак О.В.</w:t>
      </w:r>
      <w:r w:rsidRPr="00D25051">
        <w:rPr>
          <w:color w:val="000000"/>
          <w:spacing w:val="-7"/>
          <w:lang w:val="uk-UA"/>
        </w:rPr>
        <w:t xml:space="preserve">                    </w:t>
      </w:r>
      <w:r w:rsidRPr="00D25051"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м.п.</w:t>
      </w:r>
      <w:r w:rsidRPr="00931199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</w:t>
      </w:r>
      <w:r w:rsidRPr="00D25051">
        <w:rPr>
          <w:b/>
          <w:bCs/>
          <w:color w:val="000000"/>
          <w:spacing w:val="-7"/>
          <w:lang w:val="uk-UA"/>
        </w:rPr>
        <w:t>м.п.</w:t>
      </w:r>
    </w:p>
    <w:p w:rsidR="00B05604" w:rsidRDefault="00B05604" w:rsidP="00554A8F">
      <w:pPr>
        <w:ind w:left="6480"/>
        <w:rPr>
          <w:sz w:val="22"/>
          <w:szCs w:val="22"/>
          <w:lang w:val="uk-UA"/>
        </w:rPr>
      </w:pPr>
    </w:p>
    <w:p w:rsidR="00B05604" w:rsidRDefault="00B05604" w:rsidP="00554A8F">
      <w:pPr>
        <w:ind w:left="6480"/>
        <w:rPr>
          <w:sz w:val="22"/>
          <w:szCs w:val="22"/>
          <w:lang w:val="uk-UA"/>
        </w:rPr>
      </w:pPr>
    </w:p>
    <w:p w:rsidR="00B05604" w:rsidRPr="000A0919" w:rsidRDefault="00B05604" w:rsidP="00554A8F">
      <w:pPr>
        <w:ind w:left="6480"/>
        <w:rPr>
          <w:sz w:val="22"/>
          <w:szCs w:val="22"/>
        </w:rPr>
      </w:pPr>
      <w:r w:rsidRPr="000A0919">
        <w:rPr>
          <w:sz w:val="22"/>
          <w:szCs w:val="22"/>
        </w:rPr>
        <w:t xml:space="preserve">Додаток №1 </w:t>
      </w:r>
    </w:p>
    <w:p w:rsidR="00B05604" w:rsidRDefault="00B05604" w:rsidP="00554A8F">
      <w:pPr>
        <w:ind w:left="6480"/>
        <w:rPr>
          <w:sz w:val="22"/>
          <w:szCs w:val="22"/>
          <w:lang w:val="uk-UA"/>
        </w:rPr>
      </w:pPr>
      <w:r w:rsidRPr="000A0919">
        <w:rPr>
          <w:sz w:val="22"/>
          <w:szCs w:val="22"/>
        </w:rPr>
        <w:t xml:space="preserve">до договору </w:t>
      </w:r>
      <w:r>
        <w:rPr>
          <w:sz w:val="22"/>
          <w:szCs w:val="22"/>
          <w:lang w:val="uk-UA"/>
        </w:rPr>
        <w:t>№ 170517</w:t>
      </w:r>
    </w:p>
    <w:p w:rsidR="00B05604" w:rsidRPr="008F132E" w:rsidRDefault="00B05604" w:rsidP="00554A8F">
      <w:pPr>
        <w:ind w:left="6480"/>
        <w:rPr>
          <w:sz w:val="22"/>
          <w:szCs w:val="22"/>
          <w:lang w:val="uk-UA"/>
        </w:rPr>
      </w:pPr>
      <w:r>
        <w:rPr>
          <w:sz w:val="22"/>
          <w:szCs w:val="22"/>
        </w:rPr>
        <w:t>в</w:t>
      </w:r>
      <w:r>
        <w:rPr>
          <w:sz w:val="22"/>
          <w:szCs w:val="22"/>
          <w:lang w:val="uk-UA"/>
        </w:rPr>
        <w:t>і</w:t>
      </w:r>
      <w:r>
        <w:rPr>
          <w:sz w:val="22"/>
          <w:szCs w:val="22"/>
        </w:rPr>
        <w:t>д</w:t>
      </w:r>
      <w:r>
        <w:rPr>
          <w:sz w:val="22"/>
          <w:szCs w:val="22"/>
          <w:lang w:val="uk-UA"/>
        </w:rPr>
        <w:t xml:space="preserve"> 17 травня 2017р.</w:t>
      </w:r>
    </w:p>
    <w:p w:rsidR="00B05604" w:rsidRPr="000A0919" w:rsidRDefault="00B05604" w:rsidP="00554A8F">
      <w:pPr>
        <w:ind w:left="6480"/>
        <w:rPr>
          <w:sz w:val="22"/>
          <w:szCs w:val="22"/>
        </w:rPr>
      </w:pPr>
    </w:p>
    <w:p w:rsidR="00B05604" w:rsidRDefault="00B05604" w:rsidP="00554A8F">
      <w:pPr>
        <w:ind w:left="142"/>
        <w:rPr>
          <w:sz w:val="22"/>
          <w:szCs w:val="22"/>
          <w:lang w:val="uk-UA"/>
        </w:rPr>
      </w:pPr>
    </w:p>
    <w:p w:rsidR="00B05604" w:rsidRDefault="00B05604" w:rsidP="00554A8F">
      <w:pPr>
        <w:ind w:left="142"/>
        <w:rPr>
          <w:sz w:val="22"/>
          <w:szCs w:val="22"/>
          <w:lang w:val="uk-UA"/>
        </w:rPr>
      </w:pPr>
    </w:p>
    <w:p w:rsidR="00B05604" w:rsidRPr="00E54120" w:rsidRDefault="00B05604" w:rsidP="00554A8F">
      <w:pPr>
        <w:ind w:left="142"/>
        <w:rPr>
          <w:sz w:val="22"/>
          <w:szCs w:val="22"/>
          <w:lang w:val="uk-UA"/>
        </w:rPr>
      </w:pPr>
    </w:p>
    <w:p w:rsidR="00B05604" w:rsidRDefault="00B05604" w:rsidP="00554A8F">
      <w:pPr>
        <w:ind w:left="142"/>
        <w:jc w:val="center"/>
        <w:rPr>
          <w:b/>
          <w:bCs/>
          <w:sz w:val="22"/>
          <w:szCs w:val="22"/>
        </w:rPr>
      </w:pPr>
    </w:p>
    <w:p w:rsidR="00B05604" w:rsidRDefault="00B05604" w:rsidP="00554A8F">
      <w:pPr>
        <w:ind w:left="142"/>
        <w:jc w:val="center"/>
        <w:rPr>
          <w:b/>
          <w:bCs/>
          <w:sz w:val="22"/>
          <w:szCs w:val="22"/>
        </w:rPr>
      </w:pPr>
    </w:p>
    <w:p w:rsidR="00B05604" w:rsidRPr="008E3673" w:rsidRDefault="00B05604" w:rsidP="00554A8F">
      <w:pPr>
        <w:ind w:left="142"/>
        <w:jc w:val="center"/>
        <w:rPr>
          <w:b/>
          <w:bCs/>
          <w:sz w:val="22"/>
          <w:szCs w:val="22"/>
          <w:lang w:val="uk-UA"/>
        </w:rPr>
      </w:pPr>
      <w:r>
        <w:rPr>
          <w:b/>
          <w:bCs/>
          <w:sz w:val="22"/>
          <w:szCs w:val="22"/>
          <w:lang w:val="uk-UA"/>
        </w:rPr>
        <w:t>Калькуляція</w:t>
      </w:r>
    </w:p>
    <w:p w:rsidR="00B05604" w:rsidRPr="000A0919" w:rsidRDefault="00B05604" w:rsidP="00554A8F">
      <w:pPr>
        <w:ind w:left="142"/>
        <w:rPr>
          <w:sz w:val="22"/>
          <w:szCs w:val="22"/>
        </w:rPr>
      </w:pPr>
    </w:p>
    <w:p w:rsidR="00B05604" w:rsidRDefault="00B05604" w:rsidP="00554A8F">
      <w:pPr>
        <w:ind w:left="142"/>
        <w:rPr>
          <w:sz w:val="22"/>
          <w:szCs w:val="22"/>
        </w:rPr>
      </w:pPr>
    </w:p>
    <w:p w:rsidR="00B05604" w:rsidRPr="004D557C" w:rsidRDefault="00B05604" w:rsidP="00554A8F">
      <w:pPr>
        <w:ind w:left="142"/>
        <w:rPr>
          <w:lang w:val="uk-UA"/>
        </w:rPr>
      </w:pPr>
      <w:r w:rsidRPr="008E3673">
        <w:rPr>
          <w:b/>
          <w:bCs/>
          <w:sz w:val="22"/>
          <w:szCs w:val="22"/>
          <w:lang w:val="uk-UA"/>
        </w:rPr>
        <w:t>Виконавець:</w:t>
      </w:r>
      <w:r w:rsidRPr="008E3673">
        <w:rPr>
          <w:b/>
          <w:bCs/>
          <w:sz w:val="22"/>
          <w:szCs w:val="22"/>
        </w:rPr>
        <w:t xml:space="preserve"> </w:t>
      </w:r>
      <w:r w:rsidRPr="004D557C">
        <w:rPr>
          <w:lang w:val="uk-UA"/>
        </w:rPr>
        <w:t xml:space="preserve">Товариство з обмеженою відповідальністю «Майстерня </w:t>
      </w:r>
      <w:r>
        <w:rPr>
          <w:lang w:val="uk-UA"/>
        </w:rPr>
        <w:t>к</w:t>
      </w:r>
      <w:r w:rsidRPr="004D557C">
        <w:rPr>
          <w:lang w:val="uk-UA"/>
        </w:rPr>
        <w:t xml:space="preserve">омплексних </w:t>
      </w:r>
      <w:r>
        <w:rPr>
          <w:lang w:val="uk-UA"/>
        </w:rPr>
        <w:t>р</w:t>
      </w:r>
      <w:r w:rsidRPr="004D557C">
        <w:rPr>
          <w:lang w:val="uk-UA"/>
        </w:rPr>
        <w:t>ішень»</w:t>
      </w:r>
    </w:p>
    <w:p w:rsidR="00B05604" w:rsidRPr="004D557C" w:rsidRDefault="00B05604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 xml:space="preserve">Адреса: </w:t>
      </w:r>
      <w:r w:rsidRPr="004D557C">
        <w:t>02100</w:t>
      </w:r>
      <w:r w:rsidRPr="004D557C">
        <w:rPr>
          <w:lang w:val="uk-UA"/>
        </w:rPr>
        <w:t>, м.Київ, бульвар Праці 5 к.29</w:t>
      </w:r>
    </w:p>
    <w:p w:rsidR="00B05604" w:rsidRPr="004D557C" w:rsidRDefault="00B05604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>р/р: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26006011074327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в ПАТ «УКРСОЦБАНК»</w:t>
      </w:r>
      <w:r>
        <w:rPr>
          <w:lang w:val="uk-UA"/>
        </w:rPr>
        <w:t>, МФО300023</w:t>
      </w:r>
    </w:p>
    <w:p w:rsidR="00B05604" w:rsidRPr="00554A8F" w:rsidRDefault="00B05604" w:rsidP="00554A8F">
      <w:pPr>
        <w:ind w:left="142"/>
        <w:rPr>
          <w:lang w:val="uk-UA"/>
        </w:rPr>
      </w:pPr>
      <w:r w:rsidRPr="008E3673">
        <w:rPr>
          <w:b/>
          <w:bCs/>
          <w:lang w:val="uk-UA"/>
        </w:rPr>
        <w:t>Замовник:</w:t>
      </w:r>
      <w:r>
        <w:rPr>
          <w:lang w:val="uk-UA"/>
        </w:rPr>
        <w:t xml:space="preserve"> </w:t>
      </w:r>
      <w:r w:rsidRPr="00554A8F">
        <w:rPr>
          <w:lang w:val="uk-UA"/>
        </w:rPr>
        <w:t>Київська міська клінічна лікарня №10</w:t>
      </w:r>
    </w:p>
    <w:p w:rsidR="00B05604" w:rsidRPr="000379F5" w:rsidRDefault="00B05604" w:rsidP="00554A8F">
      <w:pPr>
        <w:rPr>
          <w:sz w:val="22"/>
          <w:szCs w:val="22"/>
          <w:lang w:val="uk-UA"/>
        </w:rPr>
      </w:pP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436"/>
        <w:gridCol w:w="1255"/>
        <w:gridCol w:w="1296"/>
        <w:gridCol w:w="1701"/>
        <w:gridCol w:w="1465"/>
      </w:tblGrid>
      <w:tr w:rsidR="00B05604" w:rsidRPr="000A0919">
        <w:tc>
          <w:tcPr>
            <w:tcW w:w="675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3436" w:type="dxa"/>
          </w:tcPr>
          <w:p w:rsidR="00B05604" w:rsidRPr="00CF1FBC" w:rsidRDefault="00B05604" w:rsidP="00CF1FBC">
            <w:pPr>
              <w:jc w:val="center"/>
            </w:pPr>
            <w:r w:rsidRPr="00CF1FBC">
              <w:rPr>
                <w:sz w:val="22"/>
                <w:szCs w:val="22"/>
                <w:lang w:val="uk-UA"/>
              </w:rPr>
              <w:t>Найме</w:t>
            </w:r>
            <w:r w:rsidRPr="00CF1FBC">
              <w:rPr>
                <w:sz w:val="22"/>
                <w:szCs w:val="22"/>
              </w:rPr>
              <w:t>нування товару</w:t>
            </w:r>
          </w:p>
        </w:tc>
        <w:tc>
          <w:tcPr>
            <w:tcW w:w="1255" w:type="dxa"/>
          </w:tcPr>
          <w:p w:rsidR="00B05604" w:rsidRPr="00CF1FBC" w:rsidRDefault="00B05604" w:rsidP="00CF1FBC">
            <w:pPr>
              <w:jc w:val="center"/>
            </w:pPr>
            <w:r w:rsidRPr="00CF1FBC">
              <w:rPr>
                <w:sz w:val="22"/>
                <w:szCs w:val="22"/>
              </w:rPr>
              <w:t>Од. вим.</w:t>
            </w:r>
          </w:p>
        </w:tc>
        <w:tc>
          <w:tcPr>
            <w:tcW w:w="1296" w:type="dxa"/>
          </w:tcPr>
          <w:p w:rsidR="00B05604" w:rsidRPr="00CF1FBC" w:rsidRDefault="00B05604" w:rsidP="00CF1FBC">
            <w:pPr>
              <w:jc w:val="center"/>
            </w:pPr>
            <w:r w:rsidRPr="00CF1FBC">
              <w:rPr>
                <w:sz w:val="22"/>
                <w:szCs w:val="22"/>
              </w:rPr>
              <w:t>Кількість</w:t>
            </w:r>
          </w:p>
        </w:tc>
        <w:tc>
          <w:tcPr>
            <w:tcW w:w="1701" w:type="dxa"/>
          </w:tcPr>
          <w:p w:rsidR="00B05604" w:rsidRPr="00CF1FBC" w:rsidRDefault="00B05604" w:rsidP="00CF1FBC">
            <w:pPr>
              <w:jc w:val="center"/>
            </w:pPr>
            <w:r w:rsidRPr="00CF1FBC">
              <w:rPr>
                <w:sz w:val="22"/>
                <w:szCs w:val="22"/>
              </w:rPr>
              <w:t>Ціна грн.</w:t>
            </w:r>
          </w:p>
        </w:tc>
        <w:tc>
          <w:tcPr>
            <w:tcW w:w="1465" w:type="dxa"/>
          </w:tcPr>
          <w:p w:rsidR="00B05604" w:rsidRPr="00CF1FBC" w:rsidRDefault="00B05604" w:rsidP="00CF1FBC">
            <w:pPr>
              <w:jc w:val="center"/>
            </w:pPr>
            <w:r w:rsidRPr="00CF1FBC">
              <w:rPr>
                <w:sz w:val="22"/>
                <w:szCs w:val="22"/>
              </w:rPr>
              <w:t>Сума грн.</w:t>
            </w:r>
          </w:p>
        </w:tc>
      </w:tr>
      <w:tr w:rsidR="00B05604" w:rsidRPr="00E97876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436" w:type="dxa"/>
          </w:tcPr>
          <w:p w:rsidR="00B05604" w:rsidRPr="00E54120" w:rsidRDefault="00B05604" w:rsidP="00CE5E6B">
            <w:pPr>
              <w:rPr>
                <w:lang w:val="uk-UA"/>
              </w:rPr>
            </w:pPr>
            <w:r>
              <w:rPr>
                <w:lang w:val="uk-UA"/>
              </w:rPr>
              <w:t xml:space="preserve">Ремонт МФУ </w:t>
            </w:r>
            <w:r>
              <w:rPr>
                <w:lang w:val="en-US"/>
              </w:rPr>
              <w:t>Xerox</w:t>
            </w:r>
            <w:r w:rsidRPr="00E54120">
              <w:rPr>
                <w:lang w:val="uk-UA"/>
              </w:rPr>
              <w:t xml:space="preserve"> </w:t>
            </w:r>
            <w:r>
              <w:rPr>
                <w:lang w:val="en-US"/>
              </w:rPr>
              <w:t>Phaser</w:t>
            </w:r>
            <w:r w:rsidRPr="00E54120">
              <w:rPr>
                <w:lang w:val="uk-UA"/>
              </w:rPr>
              <w:t xml:space="preserve"> 3100 </w:t>
            </w:r>
            <w:r>
              <w:rPr>
                <w:lang w:val="en-US"/>
              </w:rPr>
              <w:t>MFP</w:t>
            </w:r>
          </w:p>
        </w:tc>
        <w:tc>
          <w:tcPr>
            <w:tcW w:w="1255" w:type="dxa"/>
          </w:tcPr>
          <w:p w:rsidR="00B05604" w:rsidRPr="008E3673" w:rsidRDefault="00B05604" w:rsidP="00CE5E6B">
            <w:pPr>
              <w:rPr>
                <w:lang w:val="uk-UA"/>
              </w:rPr>
            </w:pPr>
            <w:r w:rsidRPr="008E3673">
              <w:rPr>
                <w:lang w:val="uk-UA"/>
              </w:rPr>
              <w:t xml:space="preserve"> </w:t>
            </w:r>
          </w:p>
          <w:p w:rsidR="00B05604" w:rsidRPr="00E54120" w:rsidRDefault="00B05604" w:rsidP="00CE5E6B">
            <w:r w:rsidRPr="008E3673">
              <w:rPr>
                <w:lang w:val="uk-UA"/>
              </w:rPr>
              <w:t xml:space="preserve">      </w:t>
            </w:r>
            <w:r>
              <w:t>шт</w:t>
            </w:r>
          </w:p>
        </w:tc>
        <w:tc>
          <w:tcPr>
            <w:tcW w:w="1296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1" w:type="dxa"/>
          </w:tcPr>
          <w:p w:rsidR="00B05604" w:rsidRPr="00AC66BA" w:rsidRDefault="00B05604" w:rsidP="00AC66BA">
            <w:pPr>
              <w:jc w:val="center"/>
              <w:rPr>
                <w:lang w:val="uk-UA"/>
              </w:rPr>
            </w:pPr>
          </w:p>
          <w:p w:rsidR="00B05604" w:rsidRPr="00AC66BA" w:rsidRDefault="00B05604" w:rsidP="00AC66BA">
            <w:pPr>
              <w:jc w:val="center"/>
              <w:rPr>
                <w:lang w:val="uk-UA"/>
              </w:rPr>
            </w:pPr>
            <w:r w:rsidRPr="00AC66BA">
              <w:rPr>
                <w:lang w:val="uk-UA"/>
              </w:rPr>
              <w:t>633,33</w:t>
            </w:r>
          </w:p>
        </w:tc>
        <w:tc>
          <w:tcPr>
            <w:tcW w:w="1465" w:type="dxa"/>
          </w:tcPr>
          <w:p w:rsidR="00B05604" w:rsidRPr="00AC66BA" w:rsidRDefault="00B05604" w:rsidP="00AC66BA">
            <w:pPr>
              <w:jc w:val="center"/>
              <w:rPr>
                <w:lang w:val="uk-UA"/>
              </w:rPr>
            </w:pPr>
          </w:p>
          <w:p w:rsidR="00B05604" w:rsidRPr="00AC66BA" w:rsidRDefault="00B05604" w:rsidP="00AC66BA">
            <w:pPr>
              <w:jc w:val="center"/>
              <w:rPr>
                <w:lang w:val="uk-UA"/>
              </w:rPr>
            </w:pPr>
            <w:r w:rsidRPr="00AC66BA">
              <w:rPr>
                <w:lang w:val="uk-UA"/>
              </w:rPr>
              <w:t>633,33</w:t>
            </w:r>
          </w:p>
        </w:tc>
      </w:tr>
      <w:tr w:rsidR="00B05604" w:rsidRPr="00E97876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436" w:type="dxa"/>
          </w:tcPr>
          <w:p w:rsidR="00B05604" w:rsidRPr="00E54120" w:rsidRDefault="00B05604" w:rsidP="00E54120">
            <w:pPr>
              <w:rPr>
                <w:lang w:val="en-US"/>
              </w:rPr>
            </w:pPr>
            <w:r>
              <w:rPr>
                <w:lang w:val="uk-UA"/>
              </w:rPr>
              <w:t xml:space="preserve">Заправка картриджу </w:t>
            </w:r>
            <w:r>
              <w:rPr>
                <w:lang w:val="en-US"/>
              </w:rPr>
              <w:t>Minolta bizhub 215</w:t>
            </w:r>
          </w:p>
        </w:tc>
        <w:tc>
          <w:tcPr>
            <w:tcW w:w="1255" w:type="dxa"/>
          </w:tcPr>
          <w:p w:rsidR="00B05604" w:rsidRDefault="00B05604" w:rsidP="00EC63A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:rsidR="00B05604" w:rsidRPr="00E54120" w:rsidRDefault="00B05604" w:rsidP="00EC63A9">
            <w:r>
              <w:rPr>
                <w:lang w:val="en-US"/>
              </w:rPr>
              <w:t xml:space="preserve">      </w:t>
            </w:r>
            <w:r>
              <w:t>шт</w:t>
            </w:r>
          </w:p>
        </w:tc>
        <w:tc>
          <w:tcPr>
            <w:tcW w:w="1296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1" w:type="dxa"/>
          </w:tcPr>
          <w:p w:rsidR="00B05604" w:rsidRPr="00AC66BA" w:rsidRDefault="00B05604" w:rsidP="00AC66BA">
            <w:pPr>
              <w:jc w:val="center"/>
              <w:rPr>
                <w:lang w:val="uk-UA"/>
              </w:rPr>
            </w:pPr>
          </w:p>
          <w:p w:rsidR="00B05604" w:rsidRPr="00AC66BA" w:rsidRDefault="00B05604" w:rsidP="00AC66BA">
            <w:pPr>
              <w:jc w:val="center"/>
              <w:rPr>
                <w:lang w:val="uk-UA"/>
              </w:rPr>
            </w:pPr>
            <w:r w:rsidRPr="00AC66BA">
              <w:rPr>
                <w:lang w:val="uk-UA"/>
              </w:rPr>
              <w:t>6</w:t>
            </w:r>
            <w:r w:rsidRPr="00AC66BA">
              <w:rPr>
                <w:lang w:val="en-US"/>
              </w:rPr>
              <w:t>25</w:t>
            </w:r>
            <w:r w:rsidRPr="00AC66BA">
              <w:rPr>
                <w:lang w:val="uk-UA"/>
              </w:rPr>
              <w:t>,</w:t>
            </w:r>
            <w:r w:rsidRPr="00AC66BA">
              <w:rPr>
                <w:lang w:val="en-US"/>
              </w:rPr>
              <w:t>00</w:t>
            </w:r>
          </w:p>
        </w:tc>
        <w:tc>
          <w:tcPr>
            <w:tcW w:w="1465" w:type="dxa"/>
          </w:tcPr>
          <w:p w:rsidR="00B05604" w:rsidRPr="00AC66BA" w:rsidRDefault="00B05604" w:rsidP="00AC66BA">
            <w:pPr>
              <w:jc w:val="center"/>
              <w:rPr>
                <w:lang w:val="uk-UA"/>
              </w:rPr>
            </w:pPr>
          </w:p>
          <w:p w:rsidR="00B05604" w:rsidRPr="00AC66BA" w:rsidRDefault="00B05604" w:rsidP="00AC66BA">
            <w:pPr>
              <w:jc w:val="center"/>
              <w:rPr>
                <w:lang w:val="uk-UA"/>
              </w:rPr>
            </w:pPr>
            <w:r w:rsidRPr="00AC66BA">
              <w:rPr>
                <w:lang w:val="uk-UA"/>
              </w:rPr>
              <w:t>625,00</w:t>
            </w:r>
          </w:p>
        </w:tc>
      </w:tr>
      <w:tr w:rsidR="00B05604" w:rsidRPr="00E97876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436" w:type="dxa"/>
          </w:tcPr>
          <w:p w:rsidR="00B05604" w:rsidRPr="00AC66BA" w:rsidRDefault="00B05604" w:rsidP="00AC66BA">
            <w:r>
              <w:rPr>
                <w:lang w:val="uk-UA"/>
              </w:rPr>
              <w:t xml:space="preserve">Т/о (підтримка у робоч.стані) принтеру </w:t>
            </w:r>
            <w:r>
              <w:rPr>
                <w:lang w:val="en-US"/>
              </w:rPr>
              <w:t>Xerox</w:t>
            </w:r>
            <w:r w:rsidRPr="00AC66BA">
              <w:t>3122</w:t>
            </w:r>
          </w:p>
        </w:tc>
        <w:tc>
          <w:tcPr>
            <w:tcW w:w="1255" w:type="dxa"/>
          </w:tcPr>
          <w:p w:rsidR="00B05604" w:rsidRPr="00163EA6" w:rsidRDefault="00B05604" w:rsidP="00AC66BA">
            <w:pPr>
              <w:jc w:val="center"/>
            </w:pPr>
          </w:p>
          <w:p w:rsidR="00B05604" w:rsidRPr="00AC66BA" w:rsidRDefault="00B05604" w:rsidP="00AC66BA">
            <w:pPr>
              <w:jc w:val="center"/>
            </w:pPr>
            <w:r>
              <w:t>шт</w:t>
            </w:r>
          </w:p>
        </w:tc>
        <w:tc>
          <w:tcPr>
            <w:tcW w:w="1296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1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233,34</w:t>
            </w:r>
          </w:p>
        </w:tc>
        <w:tc>
          <w:tcPr>
            <w:tcW w:w="1465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233,34</w:t>
            </w:r>
          </w:p>
        </w:tc>
      </w:tr>
      <w:tr w:rsidR="00B05604" w:rsidRPr="00AC66BA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436" w:type="dxa"/>
          </w:tcPr>
          <w:p w:rsidR="00B05604" w:rsidRPr="00AC66BA" w:rsidRDefault="00B05604" w:rsidP="00AC66BA">
            <w:pPr>
              <w:rPr>
                <w:lang w:val="uk-UA"/>
              </w:rPr>
            </w:pPr>
            <w:r>
              <w:rPr>
                <w:lang w:val="uk-UA"/>
              </w:rPr>
              <w:t xml:space="preserve">Заправка картриджу </w:t>
            </w:r>
            <w:r>
              <w:rPr>
                <w:lang w:val="en-US"/>
              </w:rPr>
              <w:t>Xerox</w:t>
            </w:r>
            <w:r w:rsidRPr="00E54120">
              <w:rPr>
                <w:lang w:val="uk-UA"/>
              </w:rPr>
              <w:t xml:space="preserve"> </w:t>
            </w:r>
            <w:r>
              <w:rPr>
                <w:lang w:val="en-US"/>
              </w:rPr>
              <w:t>Phaser</w:t>
            </w:r>
            <w:r w:rsidRPr="00E54120">
              <w:rPr>
                <w:lang w:val="uk-UA"/>
              </w:rPr>
              <w:t xml:space="preserve"> 3100 </w:t>
            </w:r>
            <w:r>
              <w:rPr>
                <w:lang w:val="en-US"/>
              </w:rPr>
              <w:t>MFP</w:t>
            </w:r>
            <w:r w:rsidRPr="00AC66BA">
              <w:rPr>
                <w:lang w:val="uk-UA"/>
              </w:rPr>
              <w:t xml:space="preserve"> з мыкросх.(ч</w:t>
            </w:r>
            <w:r>
              <w:rPr>
                <w:lang w:val="uk-UA"/>
              </w:rPr>
              <w:t>і</w:t>
            </w:r>
            <w:r w:rsidRPr="00AC66BA">
              <w:rPr>
                <w:lang w:val="uk-UA"/>
              </w:rPr>
              <w:t>пом)</w:t>
            </w:r>
          </w:p>
        </w:tc>
        <w:tc>
          <w:tcPr>
            <w:tcW w:w="1255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</w:t>
            </w:r>
          </w:p>
        </w:tc>
        <w:tc>
          <w:tcPr>
            <w:tcW w:w="1296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300,00</w:t>
            </w:r>
          </w:p>
        </w:tc>
        <w:tc>
          <w:tcPr>
            <w:tcW w:w="1465" w:type="dxa"/>
          </w:tcPr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Default="00B05604" w:rsidP="00AC66BA">
            <w:pPr>
              <w:jc w:val="center"/>
              <w:rPr>
                <w:lang w:val="uk-UA"/>
              </w:rPr>
            </w:pPr>
          </w:p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600,00</w:t>
            </w:r>
          </w:p>
        </w:tc>
      </w:tr>
      <w:tr w:rsidR="00B05604" w:rsidRPr="00AC66BA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B05604" w:rsidRPr="00CF1FBC" w:rsidRDefault="00B05604" w:rsidP="00AC66BA">
            <w:pPr>
              <w:rPr>
                <w:lang w:val="uk-UA"/>
              </w:rPr>
            </w:pPr>
          </w:p>
        </w:tc>
        <w:tc>
          <w:tcPr>
            <w:tcW w:w="1255" w:type="dxa"/>
          </w:tcPr>
          <w:p w:rsidR="00B05604" w:rsidRPr="00CF1FBC" w:rsidRDefault="00B05604" w:rsidP="00AC66BA">
            <w:pPr>
              <w:jc w:val="center"/>
              <w:rPr>
                <w:lang w:val="uk-UA"/>
              </w:rPr>
            </w:pPr>
          </w:p>
        </w:tc>
        <w:tc>
          <w:tcPr>
            <w:tcW w:w="1296" w:type="dxa"/>
          </w:tcPr>
          <w:p w:rsidR="00B05604" w:rsidRPr="00CF1FBC" w:rsidRDefault="00B05604" w:rsidP="00AC66BA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</w:tcPr>
          <w:p w:rsidR="00B05604" w:rsidRPr="00CF1FBC" w:rsidRDefault="00B05604" w:rsidP="00AC66BA">
            <w:pPr>
              <w:jc w:val="center"/>
              <w:rPr>
                <w:lang w:val="uk-UA"/>
              </w:rPr>
            </w:pPr>
          </w:p>
        </w:tc>
        <w:tc>
          <w:tcPr>
            <w:tcW w:w="1465" w:type="dxa"/>
          </w:tcPr>
          <w:p w:rsidR="00B05604" w:rsidRPr="00CF1FBC" w:rsidRDefault="00B05604" w:rsidP="00AC66B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B05604" w:rsidRPr="00E97876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B05604" w:rsidRPr="00E97876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B05604" w:rsidRPr="00E97876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B05604" w:rsidRPr="00E97876">
        <w:tc>
          <w:tcPr>
            <w:tcW w:w="67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</w:p>
        </w:tc>
        <w:tc>
          <w:tcPr>
            <w:tcW w:w="1255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B05604" w:rsidRPr="00CF1FBC" w:rsidRDefault="00B05604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B05604" w:rsidRPr="00CF1FBC" w:rsidRDefault="00B05604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B05604" w:rsidRPr="000A0919">
        <w:tc>
          <w:tcPr>
            <w:tcW w:w="8363" w:type="dxa"/>
            <w:gridSpan w:val="5"/>
            <w:vMerge w:val="restart"/>
          </w:tcPr>
          <w:p w:rsidR="00B05604" w:rsidRPr="00CF1FBC" w:rsidRDefault="00B05604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Разом без ПДВ:</w:t>
            </w:r>
          </w:p>
          <w:p w:rsidR="00B05604" w:rsidRPr="00CF1FBC" w:rsidRDefault="00B05604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ПДВ 20% :</w:t>
            </w:r>
          </w:p>
          <w:p w:rsidR="00B05604" w:rsidRPr="00CF1FBC" w:rsidRDefault="00B05604" w:rsidP="00CE5E6B">
            <w:pPr>
              <w:rPr>
                <w:b/>
                <w:bCs/>
              </w:rPr>
            </w:pPr>
            <w:r w:rsidRPr="00CF1FBC">
              <w:rPr>
                <w:b/>
                <w:bCs/>
                <w:sz w:val="22"/>
                <w:szCs w:val="22"/>
              </w:rPr>
              <w:t xml:space="preserve">Сума </w:t>
            </w:r>
            <w:r w:rsidRPr="00CF1FBC">
              <w:rPr>
                <w:b/>
                <w:bCs/>
                <w:sz w:val="22"/>
                <w:szCs w:val="22"/>
                <w:lang w:val="uk-UA"/>
              </w:rPr>
              <w:t xml:space="preserve">з ПДВ </w:t>
            </w:r>
            <w:r w:rsidRPr="00CF1FBC">
              <w:rPr>
                <w:b/>
                <w:bCs/>
                <w:sz w:val="22"/>
                <w:szCs w:val="22"/>
              </w:rPr>
              <w:t>до сплати:</w:t>
            </w:r>
          </w:p>
        </w:tc>
        <w:tc>
          <w:tcPr>
            <w:tcW w:w="1465" w:type="dxa"/>
          </w:tcPr>
          <w:p w:rsidR="00B05604" w:rsidRPr="00AC66BA" w:rsidRDefault="00B05604" w:rsidP="00CF1FBC">
            <w:pPr>
              <w:jc w:val="center"/>
              <w:rPr>
                <w:lang w:val="uk-UA"/>
              </w:rPr>
            </w:pPr>
            <w:r w:rsidRPr="00AC66BA">
              <w:rPr>
                <w:lang w:val="uk-UA"/>
              </w:rPr>
              <w:t>2091,67</w:t>
            </w:r>
          </w:p>
        </w:tc>
      </w:tr>
      <w:tr w:rsidR="00B05604" w:rsidRPr="000A0919">
        <w:tc>
          <w:tcPr>
            <w:tcW w:w="8363" w:type="dxa"/>
            <w:gridSpan w:val="5"/>
            <w:vMerge/>
          </w:tcPr>
          <w:p w:rsidR="00B05604" w:rsidRPr="00CF1FBC" w:rsidRDefault="00B05604" w:rsidP="00CE5E6B"/>
        </w:tc>
        <w:tc>
          <w:tcPr>
            <w:tcW w:w="1465" w:type="dxa"/>
          </w:tcPr>
          <w:p w:rsidR="00B05604" w:rsidRPr="00AC66BA" w:rsidRDefault="00B05604" w:rsidP="00A71336">
            <w:pPr>
              <w:ind w:firstLine="277"/>
              <w:rPr>
                <w:lang w:val="uk-UA"/>
              </w:rPr>
            </w:pPr>
            <w:r w:rsidRPr="00AC66BA">
              <w:rPr>
                <w:lang w:val="uk-UA"/>
              </w:rPr>
              <w:t xml:space="preserve"> 418,33</w:t>
            </w:r>
          </w:p>
        </w:tc>
      </w:tr>
      <w:tr w:rsidR="00B05604" w:rsidRPr="000A0919">
        <w:tc>
          <w:tcPr>
            <w:tcW w:w="8363" w:type="dxa"/>
            <w:gridSpan w:val="5"/>
            <w:vMerge/>
          </w:tcPr>
          <w:p w:rsidR="00B05604" w:rsidRPr="00CF1FBC" w:rsidRDefault="00B05604" w:rsidP="00CE5E6B"/>
        </w:tc>
        <w:tc>
          <w:tcPr>
            <w:tcW w:w="1465" w:type="dxa"/>
          </w:tcPr>
          <w:p w:rsidR="00B05604" w:rsidRPr="00AC66BA" w:rsidRDefault="00B05604" w:rsidP="00CF1FB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Pr="00AC66BA">
              <w:rPr>
                <w:lang w:val="uk-UA"/>
              </w:rPr>
              <w:t>510,00</w:t>
            </w:r>
          </w:p>
        </w:tc>
      </w:tr>
    </w:tbl>
    <w:p w:rsidR="00B05604" w:rsidRPr="000A0919" w:rsidRDefault="00B05604" w:rsidP="00554A8F"/>
    <w:p w:rsidR="00B05604" w:rsidRDefault="00B05604" w:rsidP="00554A8F">
      <w:pPr>
        <w:ind w:left="142" w:firstLine="578"/>
        <w:rPr>
          <w:b/>
          <w:bCs/>
          <w:sz w:val="22"/>
          <w:szCs w:val="22"/>
        </w:rPr>
      </w:pPr>
    </w:p>
    <w:p w:rsidR="00B05604" w:rsidRDefault="00B05604" w:rsidP="00554A8F">
      <w:pPr>
        <w:ind w:left="142" w:firstLine="578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uk-UA"/>
        </w:rPr>
        <w:t>Виконавець</w:t>
      </w:r>
      <w:r>
        <w:rPr>
          <w:b/>
          <w:bCs/>
          <w:sz w:val="22"/>
          <w:szCs w:val="22"/>
        </w:rPr>
        <w:t>:</w:t>
      </w:r>
      <w:r w:rsidRPr="0018617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uk-UA"/>
        </w:rPr>
        <w:t>Замовник</w:t>
      </w:r>
      <w:r>
        <w:rPr>
          <w:b/>
          <w:bCs/>
          <w:sz w:val="22"/>
          <w:szCs w:val="22"/>
        </w:rPr>
        <w:t>:</w:t>
      </w:r>
    </w:p>
    <w:p w:rsidR="00B05604" w:rsidRDefault="00B05604" w:rsidP="00554A8F">
      <w:pPr>
        <w:ind w:left="142"/>
        <w:rPr>
          <w:sz w:val="22"/>
          <w:szCs w:val="22"/>
        </w:rPr>
      </w:pPr>
    </w:p>
    <w:p w:rsidR="00B05604" w:rsidRDefault="00B05604" w:rsidP="00554A8F">
      <w:pPr>
        <w:ind w:left="142"/>
        <w:rPr>
          <w:sz w:val="22"/>
          <w:szCs w:val="22"/>
        </w:rPr>
      </w:pPr>
    </w:p>
    <w:p w:rsidR="00B05604" w:rsidRPr="00554A8F" w:rsidRDefault="00B05604" w:rsidP="009E6D81">
      <w:pPr>
        <w:ind w:left="-360"/>
        <w:rPr>
          <w:lang w:val="uk-UA"/>
        </w:rPr>
      </w:pPr>
      <w:r>
        <w:rPr>
          <w:sz w:val="22"/>
          <w:szCs w:val="22"/>
          <w:lang w:val="uk-UA"/>
        </w:rPr>
        <w:t>ТОВ «Майстерня комплексних</w:t>
      </w:r>
      <w:r>
        <w:rPr>
          <w:sz w:val="22"/>
          <w:szCs w:val="22"/>
          <w:lang w:val="uk-UA"/>
        </w:rPr>
        <w:tab/>
        <w:t xml:space="preserve">                                         </w:t>
      </w:r>
      <w:r w:rsidRPr="00554A8F">
        <w:rPr>
          <w:lang w:val="uk-UA"/>
        </w:rPr>
        <w:t>Київська міська</w:t>
      </w:r>
      <w:r w:rsidRPr="009E6D81">
        <w:rPr>
          <w:lang w:val="uk-UA"/>
        </w:rPr>
        <w:t xml:space="preserve"> </w:t>
      </w:r>
      <w:r w:rsidRPr="00554A8F">
        <w:rPr>
          <w:lang w:val="uk-UA"/>
        </w:rPr>
        <w:t>клінічна лікарня №10</w:t>
      </w:r>
      <w:r>
        <w:rPr>
          <w:b/>
          <w:bCs/>
          <w:color w:val="000000"/>
          <w:spacing w:val="2"/>
          <w:lang w:val="uk-UA"/>
        </w:rPr>
        <w:t xml:space="preserve">     </w:t>
      </w:r>
      <w:r w:rsidRPr="00554A8F">
        <w:rPr>
          <w:lang w:val="uk-UA"/>
        </w:rPr>
        <w:t xml:space="preserve"> </w:t>
      </w:r>
    </w:p>
    <w:p w:rsidR="00B05604" w:rsidRDefault="00B05604" w:rsidP="009E6D81">
      <w:pPr>
        <w:tabs>
          <w:tab w:val="left" w:pos="5940"/>
        </w:tabs>
        <w:ind w:left="142" w:hanging="502"/>
        <w:rPr>
          <w:sz w:val="22"/>
          <w:szCs w:val="22"/>
          <w:lang w:val="uk-UA"/>
        </w:rPr>
      </w:pPr>
      <w:r>
        <w:rPr>
          <w:color w:val="000000"/>
          <w:spacing w:val="2"/>
          <w:lang w:val="uk-UA"/>
        </w:rPr>
        <w:t>р</w:t>
      </w:r>
      <w:r w:rsidRPr="009E6D81">
        <w:rPr>
          <w:color w:val="000000"/>
          <w:spacing w:val="2"/>
          <w:lang w:val="uk-UA"/>
        </w:rPr>
        <w:t>ішень</w:t>
      </w:r>
      <w:r>
        <w:rPr>
          <w:color w:val="000000"/>
          <w:spacing w:val="2"/>
          <w:lang w:val="uk-UA"/>
        </w:rPr>
        <w:t>»</w:t>
      </w:r>
      <w:r w:rsidRPr="009E6D81">
        <w:rPr>
          <w:color w:val="000000"/>
          <w:spacing w:val="2"/>
          <w:lang w:val="uk-UA"/>
        </w:rPr>
        <w:t xml:space="preserve"> 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                     </w:t>
      </w:r>
    </w:p>
    <w:p w:rsidR="00B05604" w:rsidRPr="009E6D81" w:rsidRDefault="00B05604" w:rsidP="00554A8F">
      <w:pPr>
        <w:ind w:left="142" w:firstLine="218"/>
        <w:rPr>
          <w:sz w:val="22"/>
          <w:szCs w:val="22"/>
          <w:lang w:val="uk-UA"/>
        </w:rPr>
      </w:pP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</w:p>
    <w:p w:rsidR="00B05604" w:rsidRPr="009E6D81" w:rsidRDefault="00B05604" w:rsidP="00554A8F">
      <w:pPr>
        <w:ind w:left="142"/>
        <w:rPr>
          <w:sz w:val="22"/>
          <w:szCs w:val="22"/>
          <w:lang w:val="uk-UA"/>
        </w:rPr>
      </w:pPr>
    </w:p>
    <w:p w:rsidR="00B05604" w:rsidRDefault="00B05604" w:rsidP="009E6D81">
      <w:pPr>
        <w:ind w:left="142" w:hanging="50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Директор</w:t>
      </w:r>
      <w:r w:rsidRPr="009E6D81">
        <w:rPr>
          <w:sz w:val="22"/>
          <w:szCs w:val="22"/>
          <w:lang w:val="uk-UA"/>
        </w:rPr>
        <w:t>____________</w:t>
      </w:r>
      <w:r>
        <w:rPr>
          <w:sz w:val="22"/>
          <w:szCs w:val="22"/>
          <w:lang w:val="uk-UA"/>
        </w:rPr>
        <w:t>О.В. Шпак</w:t>
      </w: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               </w:t>
      </w:r>
      <w:r w:rsidRPr="009E6D81">
        <w:rPr>
          <w:spacing w:val="2"/>
          <w:lang w:val="uk-UA"/>
        </w:rPr>
        <w:t>Головний лікар</w:t>
      </w:r>
      <w:r>
        <w:rPr>
          <w:sz w:val="22"/>
          <w:szCs w:val="22"/>
          <w:lang w:val="uk-UA"/>
        </w:rPr>
        <w:t xml:space="preserve">  </w:t>
      </w:r>
      <w:r w:rsidRPr="009E6D81">
        <w:rPr>
          <w:sz w:val="22"/>
          <w:szCs w:val="22"/>
          <w:lang w:val="uk-UA"/>
        </w:rPr>
        <w:t>___________</w:t>
      </w:r>
      <w:r w:rsidRPr="009E6D81">
        <w:rPr>
          <w:b/>
          <w:bCs/>
          <w:color w:val="000000"/>
          <w:spacing w:val="-7"/>
          <w:lang w:val="uk-UA"/>
        </w:rPr>
        <w:t xml:space="preserve"> </w:t>
      </w:r>
      <w:r w:rsidRPr="009E6D81">
        <w:rPr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9E6D81">
        <w:rPr>
          <w:sz w:val="22"/>
          <w:szCs w:val="22"/>
          <w:lang w:val="uk-UA"/>
        </w:rPr>
        <w:t xml:space="preserve"> </w:t>
      </w:r>
    </w:p>
    <w:p w:rsidR="00B05604" w:rsidRDefault="00B05604" w:rsidP="00554A8F">
      <w:pPr>
        <w:ind w:left="142" w:firstLine="578"/>
        <w:rPr>
          <w:sz w:val="22"/>
          <w:szCs w:val="22"/>
          <w:lang w:val="uk-UA"/>
        </w:rPr>
      </w:pPr>
    </w:p>
    <w:p w:rsidR="00B05604" w:rsidRPr="000379F5" w:rsidRDefault="00B05604" w:rsidP="00554A8F">
      <w:pPr>
        <w:ind w:left="142" w:firstLine="578"/>
        <w:rPr>
          <w:sz w:val="22"/>
          <w:szCs w:val="22"/>
          <w:lang w:val="uk-UA"/>
        </w:rPr>
      </w:pPr>
    </w:p>
    <w:p w:rsidR="00B05604" w:rsidRPr="00186179" w:rsidRDefault="00B05604" w:rsidP="00554A8F">
      <w:pPr>
        <w:ind w:left="142" w:firstLine="578"/>
        <w:rPr>
          <w:sz w:val="22"/>
          <w:szCs w:val="22"/>
        </w:rPr>
      </w:pPr>
      <w:r>
        <w:rPr>
          <w:sz w:val="22"/>
          <w:szCs w:val="22"/>
        </w:rPr>
        <w:t>МП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МП</w:t>
      </w:r>
    </w:p>
    <w:p w:rsidR="00B05604" w:rsidRPr="004D3EB3" w:rsidRDefault="00B05604">
      <w:pPr>
        <w:rPr>
          <w:color w:val="FF0000"/>
          <w:sz w:val="32"/>
          <w:szCs w:val="32"/>
          <w:lang w:val="uk-UA"/>
        </w:rPr>
      </w:pPr>
    </w:p>
    <w:sectPr w:rsidR="00B05604" w:rsidRPr="004D3EB3" w:rsidSect="00BD5B8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7AD4"/>
    <w:rsid w:val="00036FA5"/>
    <w:rsid w:val="000379F5"/>
    <w:rsid w:val="00052DF5"/>
    <w:rsid w:val="00095CF5"/>
    <w:rsid w:val="00096E4D"/>
    <w:rsid w:val="000A0919"/>
    <w:rsid w:val="000B51A8"/>
    <w:rsid w:val="000D767D"/>
    <w:rsid w:val="000F44D7"/>
    <w:rsid w:val="00103CEB"/>
    <w:rsid w:val="00106A29"/>
    <w:rsid w:val="00152836"/>
    <w:rsid w:val="00163EA6"/>
    <w:rsid w:val="00186179"/>
    <w:rsid w:val="001916AF"/>
    <w:rsid w:val="001B23F4"/>
    <w:rsid w:val="001F516B"/>
    <w:rsid w:val="002620FB"/>
    <w:rsid w:val="002B4726"/>
    <w:rsid w:val="002B4D2B"/>
    <w:rsid w:val="002C3CCF"/>
    <w:rsid w:val="002F07F2"/>
    <w:rsid w:val="00300FC7"/>
    <w:rsid w:val="003162EC"/>
    <w:rsid w:val="003211DE"/>
    <w:rsid w:val="003411A8"/>
    <w:rsid w:val="00390B4D"/>
    <w:rsid w:val="003C3939"/>
    <w:rsid w:val="003D66FD"/>
    <w:rsid w:val="003F4391"/>
    <w:rsid w:val="00411B39"/>
    <w:rsid w:val="00461107"/>
    <w:rsid w:val="00474558"/>
    <w:rsid w:val="004821CD"/>
    <w:rsid w:val="0049207E"/>
    <w:rsid w:val="004D1EEA"/>
    <w:rsid w:val="004D3EB3"/>
    <w:rsid w:val="004D557C"/>
    <w:rsid w:val="00544AF0"/>
    <w:rsid w:val="00552B8F"/>
    <w:rsid w:val="00552E4E"/>
    <w:rsid w:val="00554A8F"/>
    <w:rsid w:val="00560FCA"/>
    <w:rsid w:val="005616C3"/>
    <w:rsid w:val="00581420"/>
    <w:rsid w:val="00581560"/>
    <w:rsid w:val="00605599"/>
    <w:rsid w:val="0064764B"/>
    <w:rsid w:val="006E3033"/>
    <w:rsid w:val="006F0284"/>
    <w:rsid w:val="007564E2"/>
    <w:rsid w:val="007F5425"/>
    <w:rsid w:val="008347EB"/>
    <w:rsid w:val="00852B6C"/>
    <w:rsid w:val="00867AD4"/>
    <w:rsid w:val="008E3673"/>
    <w:rsid w:val="008F132E"/>
    <w:rsid w:val="008F22DD"/>
    <w:rsid w:val="00914396"/>
    <w:rsid w:val="009152A8"/>
    <w:rsid w:val="00931199"/>
    <w:rsid w:val="00980F73"/>
    <w:rsid w:val="00991E5C"/>
    <w:rsid w:val="009923B9"/>
    <w:rsid w:val="009C46D4"/>
    <w:rsid w:val="009E6D81"/>
    <w:rsid w:val="00A538D3"/>
    <w:rsid w:val="00A71336"/>
    <w:rsid w:val="00AC66BA"/>
    <w:rsid w:val="00AD3F0B"/>
    <w:rsid w:val="00AF6668"/>
    <w:rsid w:val="00B05604"/>
    <w:rsid w:val="00BB76FF"/>
    <w:rsid w:val="00BC0A72"/>
    <w:rsid w:val="00BD5B8B"/>
    <w:rsid w:val="00C07033"/>
    <w:rsid w:val="00C10A3D"/>
    <w:rsid w:val="00C4127B"/>
    <w:rsid w:val="00C6055B"/>
    <w:rsid w:val="00C614C3"/>
    <w:rsid w:val="00C814B5"/>
    <w:rsid w:val="00C9170B"/>
    <w:rsid w:val="00CA4188"/>
    <w:rsid w:val="00CE5E6B"/>
    <w:rsid w:val="00CF1FBC"/>
    <w:rsid w:val="00D25051"/>
    <w:rsid w:val="00D419F8"/>
    <w:rsid w:val="00D92B12"/>
    <w:rsid w:val="00DB2A88"/>
    <w:rsid w:val="00DC171D"/>
    <w:rsid w:val="00E11A94"/>
    <w:rsid w:val="00E14385"/>
    <w:rsid w:val="00E40EE5"/>
    <w:rsid w:val="00E53CB0"/>
    <w:rsid w:val="00E54120"/>
    <w:rsid w:val="00E712C2"/>
    <w:rsid w:val="00E97876"/>
    <w:rsid w:val="00EC63A9"/>
    <w:rsid w:val="00EF3D14"/>
    <w:rsid w:val="00F121B4"/>
    <w:rsid w:val="00F12964"/>
    <w:rsid w:val="00F463D6"/>
    <w:rsid w:val="00F50307"/>
    <w:rsid w:val="00F539B6"/>
    <w:rsid w:val="00F572F8"/>
    <w:rsid w:val="00FB524E"/>
    <w:rsid w:val="00FD3468"/>
    <w:rsid w:val="00FE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D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0FC7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867A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0FC7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7AD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BodyText">
    <w:name w:val="Body Text"/>
    <w:basedOn w:val="Normal"/>
    <w:link w:val="BodyTextChar"/>
    <w:uiPriority w:val="99"/>
    <w:rsid w:val="00867AD4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67AD4"/>
    <w:rPr>
      <w:rFonts w:ascii="Times New Roman" w:hAnsi="Times New Roman" w:cs="Times New Roman"/>
      <w:sz w:val="24"/>
      <w:szCs w:val="24"/>
      <w:lang w:val="uk-UA" w:eastAsia="ru-RU"/>
    </w:rPr>
  </w:style>
  <w:style w:type="table" w:styleId="TableGrid">
    <w:name w:val="Table Grid"/>
    <w:basedOn w:val="TableNormal"/>
    <w:uiPriority w:val="99"/>
    <w:locked/>
    <w:rsid w:val="00554A8F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244</TotalTime>
  <Pages>3</Pages>
  <Words>1120</Words>
  <Characters>6388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Ira</cp:lastModifiedBy>
  <cp:revision>17</cp:revision>
  <cp:lastPrinted>2016-12-16T10:13:00Z</cp:lastPrinted>
  <dcterms:created xsi:type="dcterms:W3CDTF">2015-11-20T09:39:00Z</dcterms:created>
  <dcterms:modified xsi:type="dcterms:W3CDTF">2017-05-18T11:09:00Z</dcterms:modified>
</cp:coreProperties>
</file>